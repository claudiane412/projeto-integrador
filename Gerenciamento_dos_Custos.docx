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A1277D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D77511" w:rsidRPr="00C52528" w:rsidRDefault="00A1277D" w:rsidP="00DB19BE">
            <w:pPr>
              <w:pStyle w:val="Verses"/>
            </w:pPr>
            <w:r>
              <w:t>19/06/2017</w:t>
            </w:r>
          </w:p>
        </w:tc>
        <w:tc>
          <w:tcPr>
            <w:tcW w:w="2420" w:type="dxa"/>
            <w:vAlign w:val="center"/>
          </w:tcPr>
          <w:p w:rsidR="00D77511" w:rsidRDefault="00785CF2" w:rsidP="00785CF2">
            <w:pPr>
              <w:pStyle w:val="Verses"/>
              <w:jc w:val="left"/>
            </w:pPr>
            <w:r>
              <w:t xml:space="preserve">Claudiane </w:t>
            </w:r>
            <w:r w:rsidR="00026A70">
              <w:t>F</w:t>
            </w:r>
            <w:r>
              <w:t>ernandes</w:t>
            </w:r>
            <w:r w:rsidR="00026A70">
              <w:t xml:space="preserve"> Costa</w:t>
            </w:r>
            <w:r w:rsidR="00EA03E6">
              <w:t>.</w:t>
            </w:r>
          </w:p>
          <w:p w:rsidR="00785CF2" w:rsidRDefault="00785CF2" w:rsidP="00785CF2">
            <w:pPr>
              <w:pStyle w:val="Verses"/>
              <w:jc w:val="left"/>
            </w:pPr>
            <w:r>
              <w:t>Brenda</w:t>
            </w:r>
            <w:r w:rsidR="00026A70">
              <w:t xml:space="preserve"> </w:t>
            </w:r>
            <w:r>
              <w:t xml:space="preserve"> </w:t>
            </w:r>
            <w:r w:rsidR="00026A70">
              <w:t xml:space="preserve">Santos </w:t>
            </w:r>
            <w:proofErr w:type="spellStart"/>
            <w:r w:rsidR="00026A70">
              <w:t>Picolomi</w:t>
            </w:r>
            <w:r w:rsidR="00EA03E6">
              <w:t>ni</w:t>
            </w:r>
            <w:proofErr w:type="spellEnd"/>
            <w:r w:rsidR="00EA03E6">
              <w:t>.</w:t>
            </w:r>
          </w:p>
          <w:p w:rsidR="00026A70" w:rsidRDefault="00026A70" w:rsidP="00785CF2">
            <w:pPr>
              <w:pStyle w:val="Verses"/>
              <w:jc w:val="left"/>
            </w:pPr>
            <w:r>
              <w:t>Lauriane Fernandes Costa</w:t>
            </w:r>
          </w:p>
          <w:p w:rsidR="00026A70" w:rsidRDefault="00026A70" w:rsidP="00785CF2">
            <w:pPr>
              <w:pStyle w:val="Verses"/>
              <w:jc w:val="left"/>
            </w:pPr>
            <w:r>
              <w:t>Lara Rayssa Gonçalves de Souza</w:t>
            </w:r>
          </w:p>
          <w:p w:rsidR="00026A70" w:rsidRPr="00C52528" w:rsidRDefault="00026A70" w:rsidP="00785CF2">
            <w:pPr>
              <w:pStyle w:val="Verses"/>
              <w:jc w:val="left"/>
            </w:pPr>
            <w:r>
              <w:t>Andressa Lemos Benites</w:t>
            </w:r>
          </w:p>
        </w:tc>
        <w:tc>
          <w:tcPr>
            <w:tcW w:w="4389" w:type="dxa"/>
            <w:vAlign w:val="center"/>
          </w:tcPr>
          <w:p w:rsidR="00D77511" w:rsidRPr="00EA03E6" w:rsidRDefault="00A1277D" w:rsidP="00DB19BE">
            <w:pPr>
              <w:pStyle w:val="Verses"/>
              <w:rPr>
                <w:rFonts w:ascii="Arial" w:hAnsi="Arial" w:cs="Arial"/>
              </w:rPr>
            </w:pPr>
            <w:r w:rsidRPr="00EA03E6">
              <w:rPr>
                <w:rFonts w:ascii="Arial" w:hAnsi="Arial" w:cs="Arial"/>
              </w:rPr>
              <w:t>Elaboração Inicial – primeiro rascunho para sua revisão</w:t>
            </w:r>
          </w:p>
        </w:tc>
      </w:tr>
    </w:tbl>
    <w:p w:rsidR="00D77511" w:rsidRDefault="00D77511" w:rsidP="00D77511"/>
    <w:p w:rsidR="00D77511" w:rsidRDefault="00D77511" w:rsidP="00D77511"/>
    <w:p w:rsidR="00DF7148" w:rsidRDefault="00DF7148" w:rsidP="00A23556">
      <w:pPr>
        <w:pStyle w:val="Ttulo1"/>
      </w:pPr>
      <w:bookmarkStart w:id="0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0"/>
    </w:p>
    <w:p w:rsidR="00BE72DA" w:rsidRDefault="00BE72DA" w:rsidP="00BE72DA"/>
    <w:p w:rsidR="00BE72DA" w:rsidRPr="00785CF2" w:rsidRDefault="00BE72DA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>Orçamento detalhada .</w:t>
      </w:r>
    </w:p>
    <w:p w:rsidR="00BE72DA" w:rsidRPr="00785CF2" w:rsidRDefault="00BE72DA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 xml:space="preserve">Análise de custos (diretos , indiretos </w:t>
      </w:r>
      <w:r w:rsidR="0082718F" w:rsidRPr="00785CF2">
        <w:rPr>
          <w:rFonts w:ascii="Arial" w:hAnsi="Arial" w:cs="Arial"/>
        </w:rPr>
        <w:t>,fixos ,variáveis).</w:t>
      </w:r>
    </w:p>
    <w:p w:rsidR="0082718F" w:rsidRPr="00785CF2" w:rsidRDefault="0082718F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>Planejamento d</w:t>
      </w:r>
      <w:r w:rsidR="00026A70">
        <w:rPr>
          <w:rFonts w:ascii="Arial" w:hAnsi="Arial" w:cs="Arial"/>
        </w:rPr>
        <w:t>e</w:t>
      </w:r>
      <w:r w:rsidRPr="00785CF2">
        <w:rPr>
          <w:rFonts w:ascii="Arial" w:hAnsi="Arial" w:cs="Arial"/>
        </w:rPr>
        <w:t xml:space="preserve"> recursos .</w:t>
      </w:r>
    </w:p>
    <w:p w:rsidR="0082718F" w:rsidRPr="00785CF2" w:rsidRDefault="0082718F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>Cronograma de despesas .</w:t>
      </w:r>
    </w:p>
    <w:p w:rsidR="0082718F" w:rsidRPr="00785CF2" w:rsidRDefault="0082718F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>Processo de controle e monitoramento .</w:t>
      </w:r>
    </w:p>
    <w:p w:rsidR="0082718F" w:rsidRPr="00785CF2" w:rsidRDefault="0082718F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>Ferramentas de gerenciamento de custos (Softwares, planilha ,etc.)</w:t>
      </w:r>
    </w:p>
    <w:p w:rsidR="0082718F" w:rsidRPr="00785CF2" w:rsidRDefault="0082718F" w:rsidP="00BE72D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785CF2">
        <w:rPr>
          <w:rFonts w:ascii="Arial" w:hAnsi="Arial" w:cs="Arial"/>
        </w:rPr>
        <w:t>Relatório e análises periódicas .</w:t>
      </w:r>
    </w:p>
    <w:p w:rsidR="0082718F" w:rsidRPr="00A10664" w:rsidRDefault="0082718F" w:rsidP="0082718F">
      <w:pPr>
        <w:ind w:left="360"/>
        <w:rPr>
          <w:rFonts w:ascii="Arial" w:hAnsi="Arial" w:cs="Arial"/>
          <w:sz w:val="24"/>
          <w:szCs w:val="24"/>
        </w:rPr>
      </w:pPr>
    </w:p>
    <w:p w:rsidR="00DF7148" w:rsidRPr="00785CF2" w:rsidRDefault="00DF7148" w:rsidP="00D77511">
      <w:pPr>
        <w:pStyle w:val="Ttulo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1"/>
      <w:r w:rsidRPr="00325F53">
        <w:t xml:space="preserve"> </w:t>
      </w:r>
      <w:bookmarkEnd w:id="2"/>
    </w:p>
    <w:p w:rsidR="00CF1153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A10664">
        <w:rPr>
          <w:rFonts w:ascii="Arial" w:hAnsi="Arial" w:cs="Arial"/>
          <w:sz w:val="24"/>
          <w:szCs w:val="24"/>
        </w:rPr>
        <w:t>1.</w:t>
      </w:r>
      <w:r w:rsidRPr="00785CF2">
        <w:rPr>
          <w:rFonts w:ascii="Arial" w:hAnsi="Arial" w:cs="Arial"/>
          <w:sz w:val="22"/>
          <w:szCs w:val="22"/>
        </w:rPr>
        <w:t>Identificar custos diretos e indiretos</w:t>
      </w:r>
    </w:p>
    <w:p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2.Estabelecer categoria de custos</w:t>
      </w:r>
    </w:p>
    <w:p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3.Definir metodologia de estimativa de custos</w:t>
      </w:r>
    </w:p>
    <w:p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4.Desenvolver plano de contingência</w:t>
      </w:r>
    </w:p>
    <w:p w:rsidR="00DE44C9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5.Monitorar e controlar custos</w:t>
      </w:r>
    </w:p>
    <w:p w:rsidR="00EA03E6" w:rsidRPr="00785CF2" w:rsidRDefault="00EA03E6" w:rsidP="00D77511">
      <w:pPr>
        <w:pStyle w:val="Comments"/>
        <w:rPr>
          <w:rFonts w:ascii="Arial" w:hAnsi="Arial" w:cs="Arial"/>
          <w:sz w:val="22"/>
          <w:szCs w:val="22"/>
        </w:rPr>
      </w:pPr>
    </w:p>
    <w:p w:rsidR="00DE44C9" w:rsidRDefault="00DE44C9" w:rsidP="00D77511">
      <w:pPr>
        <w:pStyle w:val="Comments"/>
        <w:rPr>
          <w:rFonts w:ascii="Arial" w:hAnsi="Arial" w:cs="Arial"/>
          <w:b/>
          <w:sz w:val="24"/>
          <w:szCs w:val="24"/>
        </w:rPr>
      </w:pPr>
      <w:r w:rsidRPr="00A10664">
        <w:rPr>
          <w:rFonts w:ascii="Arial" w:hAnsi="Arial" w:cs="Arial"/>
          <w:sz w:val="24"/>
          <w:szCs w:val="24"/>
        </w:rPr>
        <w:t xml:space="preserve">  </w:t>
      </w:r>
      <w:r w:rsidRPr="00A10664">
        <w:rPr>
          <w:rFonts w:ascii="Arial" w:hAnsi="Arial" w:cs="Arial"/>
          <w:b/>
          <w:sz w:val="24"/>
          <w:szCs w:val="24"/>
        </w:rPr>
        <w:t>CATEGORIAS DE CUSTOS</w:t>
      </w:r>
    </w:p>
    <w:p w:rsidR="00EA03E6" w:rsidRPr="00A10664" w:rsidRDefault="00EA03E6" w:rsidP="00D77511">
      <w:pPr>
        <w:pStyle w:val="Comments"/>
        <w:rPr>
          <w:rFonts w:ascii="Arial" w:hAnsi="Arial" w:cs="Arial"/>
          <w:b/>
          <w:sz w:val="24"/>
          <w:szCs w:val="24"/>
        </w:rPr>
      </w:pPr>
    </w:p>
    <w:p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A10664">
        <w:rPr>
          <w:rFonts w:ascii="Arial" w:hAnsi="Arial" w:cs="Arial"/>
          <w:sz w:val="24"/>
          <w:szCs w:val="24"/>
        </w:rPr>
        <w:t>1.</w:t>
      </w:r>
      <w:r w:rsidRPr="00785CF2">
        <w:rPr>
          <w:rFonts w:ascii="Arial" w:hAnsi="Arial" w:cs="Arial"/>
          <w:sz w:val="22"/>
          <w:szCs w:val="22"/>
        </w:rPr>
        <w:t>Desenvolvimento do aplicativo</w:t>
      </w:r>
    </w:p>
    <w:p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2.Infraestrutura(servidores, hospedagem)</w:t>
      </w:r>
    </w:p>
    <w:p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3.Markenting e publicidade</w:t>
      </w:r>
    </w:p>
    <w:p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4.Pessoal(desenvolvedores, designers)</w:t>
      </w:r>
    </w:p>
    <w:p w:rsidR="00DE44C9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5.Outros(licenças, taxas)</w:t>
      </w:r>
    </w:p>
    <w:p w:rsidR="00EA03E6" w:rsidRPr="00785CF2" w:rsidRDefault="00EA03E6" w:rsidP="00D77511">
      <w:pPr>
        <w:pStyle w:val="Comments"/>
        <w:rPr>
          <w:rFonts w:ascii="Arial" w:hAnsi="Arial" w:cs="Arial"/>
          <w:sz w:val="22"/>
          <w:szCs w:val="22"/>
        </w:rPr>
      </w:pPr>
    </w:p>
    <w:p w:rsidR="00DE44C9" w:rsidRDefault="00DE44C9" w:rsidP="00D77511">
      <w:pPr>
        <w:pStyle w:val="Comments"/>
        <w:rPr>
          <w:rFonts w:ascii="Arial" w:hAnsi="Arial" w:cs="Arial"/>
          <w:b/>
          <w:sz w:val="24"/>
          <w:szCs w:val="24"/>
        </w:rPr>
      </w:pPr>
      <w:r w:rsidRPr="00A10664">
        <w:rPr>
          <w:rFonts w:ascii="Arial" w:hAnsi="Arial" w:cs="Arial"/>
          <w:sz w:val="24"/>
          <w:szCs w:val="24"/>
        </w:rPr>
        <w:t xml:space="preserve">    </w:t>
      </w:r>
      <w:r w:rsidRPr="00A10664">
        <w:rPr>
          <w:rFonts w:ascii="Arial" w:hAnsi="Arial" w:cs="Arial"/>
          <w:b/>
          <w:sz w:val="24"/>
          <w:szCs w:val="24"/>
        </w:rPr>
        <w:t>ESTIMATIVA DE CUSTOS</w:t>
      </w:r>
    </w:p>
    <w:p w:rsidR="00EA03E6" w:rsidRPr="00A10664" w:rsidRDefault="00EA03E6" w:rsidP="00D77511">
      <w:pPr>
        <w:pStyle w:val="Comments"/>
        <w:rPr>
          <w:rFonts w:ascii="Arial" w:hAnsi="Arial" w:cs="Arial"/>
          <w:b/>
          <w:sz w:val="24"/>
          <w:szCs w:val="24"/>
        </w:rPr>
      </w:pPr>
    </w:p>
    <w:p w:rsidR="00DE44C9" w:rsidRPr="00785CF2" w:rsidRDefault="00DE44C9" w:rsidP="00D77511">
      <w:pPr>
        <w:pStyle w:val="Comments"/>
        <w:rPr>
          <w:rFonts w:ascii="Arial" w:hAnsi="Arial" w:cs="Arial"/>
          <w:sz w:val="22"/>
          <w:szCs w:val="22"/>
        </w:rPr>
      </w:pPr>
      <w:r w:rsidRPr="00A10664">
        <w:rPr>
          <w:rFonts w:ascii="Arial" w:hAnsi="Arial" w:cs="Arial"/>
          <w:sz w:val="24"/>
          <w:szCs w:val="24"/>
        </w:rPr>
        <w:t>1.</w:t>
      </w:r>
      <w:r w:rsidRPr="00785CF2">
        <w:rPr>
          <w:rFonts w:ascii="Arial" w:hAnsi="Arial" w:cs="Arial"/>
          <w:sz w:val="22"/>
          <w:szCs w:val="22"/>
        </w:rPr>
        <w:t>Desenvolvimento do aplicativo:</w:t>
      </w:r>
      <w:r w:rsidR="00F73A96" w:rsidRPr="00785CF2">
        <w:rPr>
          <w:rFonts w:ascii="Arial" w:hAnsi="Arial" w:cs="Arial"/>
          <w:sz w:val="22"/>
          <w:szCs w:val="22"/>
        </w:rPr>
        <w:t>R$150.000</w:t>
      </w:r>
    </w:p>
    <w:p w:rsidR="00F73A96" w:rsidRPr="00785CF2" w:rsidRDefault="00F73A96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2.Infraestrutura:R$30.000</w:t>
      </w:r>
    </w:p>
    <w:p w:rsidR="00F73A96" w:rsidRPr="00785CF2" w:rsidRDefault="00F73A96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3.Marketing e publicidade$ 50.000</w:t>
      </w:r>
    </w:p>
    <w:p w:rsidR="00F73A96" w:rsidRPr="00785CF2" w:rsidRDefault="00F73A96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4.Pessoal:R$100.000</w:t>
      </w:r>
    </w:p>
    <w:p w:rsidR="00F73A96" w:rsidRPr="00785CF2" w:rsidRDefault="00F73A96" w:rsidP="00D77511">
      <w:pPr>
        <w:pStyle w:val="Comments"/>
        <w:rPr>
          <w:rFonts w:ascii="Arial" w:hAnsi="Arial" w:cs="Arial"/>
          <w:sz w:val="22"/>
          <w:szCs w:val="22"/>
        </w:rPr>
      </w:pPr>
      <w:r w:rsidRPr="00785CF2">
        <w:rPr>
          <w:rFonts w:ascii="Arial" w:hAnsi="Arial" w:cs="Arial"/>
          <w:sz w:val="22"/>
          <w:szCs w:val="22"/>
        </w:rPr>
        <w:t>5.Outros:R$20.000</w:t>
      </w:r>
    </w:p>
    <w:p w:rsidR="00F73A96" w:rsidRPr="00A10664" w:rsidRDefault="00F73A96" w:rsidP="00D77511">
      <w:pPr>
        <w:pStyle w:val="Comments"/>
        <w:rPr>
          <w:rFonts w:ascii="Arial" w:hAnsi="Arial" w:cs="Arial"/>
          <w:sz w:val="24"/>
          <w:szCs w:val="24"/>
        </w:rPr>
      </w:pPr>
      <w:r w:rsidRPr="00785CF2">
        <w:rPr>
          <w:rFonts w:ascii="Arial" w:hAnsi="Arial" w:cs="Arial"/>
          <w:b/>
          <w:sz w:val="22"/>
          <w:szCs w:val="22"/>
        </w:rPr>
        <w:t>TOTAL:</w:t>
      </w:r>
      <w:r w:rsidRPr="00785CF2">
        <w:rPr>
          <w:rFonts w:ascii="Arial" w:hAnsi="Arial" w:cs="Arial"/>
          <w:sz w:val="22"/>
          <w:szCs w:val="22"/>
        </w:rPr>
        <w:t>R$350.000</w:t>
      </w:r>
    </w:p>
    <w:p w:rsidR="00DE44C9" w:rsidRPr="00A10664" w:rsidRDefault="00DE44C9" w:rsidP="00D77511">
      <w:pPr>
        <w:pStyle w:val="Comments"/>
        <w:rPr>
          <w:rFonts w:ascii="Arial" w:hAnsi="Arial" w:cs="Arial"/>
          <w:b/>
          <w:sz w:val="24"/>
          <w:szCs w:val="24"/>
        </w:rPr>
      </w:pPr>
    </w:p>
    <w:p w:rsidR="00DE44C9" w:rsidRPr="00DE44C9" w:rsidRDefault="00DE44C9" w:rsidP="00D77511">
      <w:pPr>
        <w:pStyle w:val="Comments"/>
      </w:pPr>
    </w:p>
    <w:p w:rsidR="00DE44C9" w:rsidRPr="00DE44C9" w:rsidRDefault="00DE44C9" w:rsidP="00D77511">
      <w:pPr>
        <w:pStyle w:val="Comments"/>
        <w:rPr>
          <w:b/>
        </w:rPr>
      </w:pPr>
    </w:p>
    <w:p w:rsidR="00DF7148" w:rsidRPr="00325F53" w:rsidRDefault="00DF7148" w:rsidP="00DF7148">
      <w:pPr>
        <w:rPr>
          <w:rFonts w:cs="Arial"/>
        </w:rPr>
      </w:pPr>
    </w:p>
    <w:p w:rsidR="00DF7148" w:rsidRDefault="00DF7148" w:rsidP="00DF7148">
      <w:pPr>
        <w:pStyle w:val="Ttulo2"/>
      </w:pPr>
      <w:bookmarkStart w:id="3" w:name="_Toc353750959"/>
      <w:r>
        <w:t xml:space="preserve">Processos </w:t>
      </w:r>
      <w:r w:rsidR="00E30209">
        <w:t xml:space="preserve">de Gerenciamento </w:t>
      </w:r>
      <w:r w:rsidR="002E084D">
        <w:t>dos custos</w:t>
      </w:r>
      <w:bookmarkEnd w:id="3"/>
    </w:p>
    <w:p w:rsidR="00EA03E6" w:rsidRPr="00EA03E6" w:rsidRDefault="00EA03E6" w:rsidP="00EA03E6"/>
    <w:p w:rsidR="00FF4B08" w:rsidRDefault="00910871" w:rsidP="00FF4B08">
      <w:r>
        <w:t>1.Planejamento de Custos: definir o orçamento e identificar fontes de financiamento</w:t>
      </w:r>
      <w:r w:rsidR="00331789">
        <w:t>.</w:t>
      </w:r>
    </w:p>
    <w:p w:rsidR="00331789" w:rsidRDefault="00331789" w:rsidP="00FF4B08">
      <w:r>
        <w:t>2.Monitoramento de custos: acompanhar os gastos e comprar com orçamento.</w:t>
      </w:r>
    </w:p>
    <w:p w:rsidR="00331789" w:rsidRDefault="00331789" w:rsidP="00FF4B08">
      <w:r>
        <w:t>3.Controle de Custos: identificar e corrigir desvios de custos.</w:t>
      </w:r>
    </w:p>
    <w:p w:rsidR="00331789" w:rsidRDefault="00331789" w:rsidP="00FF4B08">
      <w:r>
        <w:t>4.Análise de Valor: avaliar a  relação custo-benefício das atividades do projeto.</w:t>
      </w:r>
    </w:p>
    <w:p w:rsidR="00331789" w:rsidRDefault="00331789" w:rsidP="00FF4B08">
      <w:pPr>
        <w:rPr>
          <w:b/>
        </w:rPr>
      </w:pPr>
      <w:r>
        <w:rPr>
          <w:b/>
        </w:rPr>
        <w:t>CATEGORIAS  DE CUSTOS</w:t>
      </w:r>
    </w:p>
    <w:p w:rsidR="00331789" w:rsidRDefault="00331789" w:rsidP="00FF4B08">
      <w:r w:rsidRPr="00331789">
        <w:t>1.</w:t>
      </w:r>
      <w:r>
        <w:t>Desenvolvimento do aplicativo.</w:t>
      </w:r>
    </w:p>
    <w:p w:rsidR="00331789" w:rsidRDefault="00331789" w:rsidP="00FF4B08">
      <w:r>
        <w:t>2.Markenting e publicidade.</w:t>
      </w:r>
    </w:p>
    <w:p w:rsidR="00331789" w:rsidRDefault="00331789" w:rsidP="00FF4B08">
      <w:r>
        <w:t>3.Manutenção e atualização.</w:t>
      </w:r>
    </w:p>
    <w:p w:rsidR="00331789" w:rsidRDefault="00331789" w:rsidP="00FF4B08">
      <w:r>
        <w:t>4.Recursos humanos.</w:t>
      </w:r>
    </w:p>
    <w:p w:rsidR="00331789" w:rsidRDefault="00331789" w:rsidP="00FF4B08">
      <w:pPr>
        <w:rPr>
          <w:b/>
        </w:rPr>
      </w:pPr>
      <w:r w:rsidRPr="00331789">
        <w:rPr>
          <w:b/>
        </w:rPr>
        <w:t>FERRAMENTAS DE GERENCIAMENTO DOS CUSTOS</w:t>
      </w:r>
    </w:p>
    <w:p w:rsidR="00331789" w:rsidRDefault="00331789" w:rsidP="00FF4B08">
      <w:r w:rsidRPr="00331789">
        <w:t>1.</w:t>
      </w:r>
      <w:r>
        <w:t>Planilhas de orçamento(</w:t>
      </w:r>
      <w:r w:rsidR="001F342A">
        <w:t>Excel).</w:t>
      </w:r>
    </w:p>
    <w:p w:rsidR="001F342A" w:rsidRDefault="001F342A" w:rsidP="00FF4B08">
      <w:r>
        <w:t>2.Ferramentas de gerenciamento de projetos (Asana,trello)</w:t>
      </w:r>
    </w:p>
    <w:p w:rsidR="001F342A" w:rsidRDefault="001F342A" w:rsidP="00FF4B08">
      <w:r>
        <w:t>3.Software de contabilidade(QuickBooks)</w:t>
      </w:r>
    </w:p>
    <w:p w:rsidR="001F342A" w:rsidRDefault="001F342A" w:rsidP="00FF4B08"/>
    <w:p w:rsidR="001F342A" w:rsidRDefault="001F342A" w:rsidP="00FF4B08">
      <w:pPr>
        <w:rPr>
          <w:b/>
        </w:rPr>
      </w:pPr>
      <w:r>
        <w:rPr>
          <w:b/>
        </w:rPr>
        <w:t>RESPONSÁVEIS PELO GERENCIAMNETO DOS CUSTOS</w:t>
      </w:r>
    </w:p>
    <w:p w:rsidR="001F342A" w:rsidRDefault="001F342A" w:rsidP="00FF4B08">
      <w:r w:rsidRPr="001F342A">
        <w:t>1.</w:t>
      </w:r>
      <w:r>
        <w:t>Gerente de projeto.</w:t>
      </w:r>
    </w:p>
    <w:p w:rsidR="001F342A" w:rsidRDefault="001F342A" w:rsidP="00FF4B08">
      <w:r>
        <w:t>2.Equipe de desenvolvimento.</w:t>
      </w:r>
    </w:p>
    <w:p w:rsidR="001F342A" w:rsidRPr="001F342A" w:rsidRDefault="001F342A" w:rsidP="00FF4B08">
      <w:r>
        <w:t>3.Equipe de Marketing</w:t>
      </w:r>
    </w:p>
    <w:p w:rsidR="008843C9" w:rsidRPr="001F342A" w:rsidRDefault="008843C9" w:rsidP="003D377B">
      <w:pPr>
        <w:rPr>
          <w:b/>
        </w:rPr>
      </w:pPr>
    </w:p>
    <w:p w:rsidR="008C2C80" w:rsidRPr="00AA21AD" w:rsidRDefault="008C2C80" w:rsidP="008C2C80">
      <w:pPr>
        <w:pStyle w:val="Ttulo2"/>
      </w:pPr>
      <w:bookmarkStart w:id="4" w:name="_Toc323118142"/>
      <w:bookmarkStart w:id="5" w:name="_Toc353750960"/>
      <w:r w:rsidRPr="00795700">
        <w:t xml:space="preserve">Documentos padronizados </w:t>
      </w:r>
      <w:r w:rsidR="002E084D">
        <w:t>dos custos</w:t>
      </w:r>
      <w:bookmarkEnd w:id="4"/>
      <w:bookmarkEnd w:id="5"/>
    </w:p>
    <w:p w:rsidR="008C2C80" w:rsidRPr="00AA21AD" w:rsidRDefault="008C2C80" w:rsidP="00D77511">
      <w:pPr>
        <w:pStyle w:val="Comments"/>
      </w:pPr>
      <w:r w:rsidRPr="00AA21AD">
        <w:t>[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A1277D" w:rsidRPr="00A1277D" w:rsidTr="005D001F">
        <w:trPr>
          <w:trHeight w:val="432"/>
        </w:trPr>
        <w:tc>
          <w:tcPr>
            <w:tcW w:w="3080" w:type="dxa"/>
            <w:shd w:val="clear" w:color="auto" w:fill="DBE5F1" w:themeFill="accent1" w:themeFillTint="33"/>
            <w:vAlign w:val="center"/>
          </w:tcPr>
          <w:p w:rsidR="00A1277D" w:rsidRPr="00A1277D" w:rsidRDefault="00A1277D" w:rsidP="00A1277D">
            <w:r w:rsidRPr="00A1277D">
              <w:t>Documento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A1277D" w:rsidRPr="00A1277D" w:rsidRDefault="00A1277D" w:rsidP="00A1277D">
            <w:r w:rsidRPr="00A1277D">
              <w:t>Descrição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A1277D" w:rsidRPr="00A1277D" w:rsidRDefault="00A1277D" w:rsidP="00A1277D">
            <w:proofErr w:type="spellStart"/>
            <w:r w:rsidRPr="00A1277D">
              <w:t>Template</w:t>
            </w:r>
            <w:proofErr w:type="spellEnd"/>
          </w:p>
        </w:tc>
      </w:tr>
      <w:tr w:rsidR="00A1277D" w:rsidRPr="00A1277D" w:rsidTr="005D001F">
        <w:tc>
          <w:tcPr>
            <w:tcW w:w="3080" w:type="dxa"/>
          </w:tcPr>
          <w:p w:rsidR="001F342A" w:rsidRPr="00A1277D" w:rsidRDefault="007E21F2" w:rsidP="007E21F2">
            <w:r>
              <w:t xml:space="preserve">Serviços  Cloud </w:t>
            </w:r>
          </w:p>
        </w:tc>
        <w:tc>
          <w:tcPr>
            <w:tcW w:w="3081" w:type="dxa"/>
          </w:tcPr>
          <w:p w:rsidR="00A1277D" w:rsidRDefault="00A1277D" w:rsidP="00A1277D">
            <w:r w:rsidRPr="00A1277D">
              <w:t>.</w:t>
            </w:r>
            <w:r w:rsidR="00AF42EA">
              <w:t xml:space="preserve">Armazenamento de dados </w:t>
            </w:r>
          </w:p>
          <w:p w:rsidR="00AF42EA" w:rsidRDefault="00AF42EA" w:rsidP="00A1277D">
            <w:r>
              <w:t>Sincronização de dados .</w:t>
            </w:r>
          </w:p>
          <w:p w:rsidR="00AF42EA" w:rsidRDefault="00AF42EA" w:rsidP="00A1277D">
            <w:r>
              <w:t xml:space="preserve">Autenticação e autorização </w:t>
            </w:r>
          </w:p>
          <w:p w:rsidR="00AF42EA" w:rsidRDefault="00AF42EA" w:rsidP="00A1277D">
            <w:r>
              <w:t>Notificação.</w:t>
            </w:r>
            <w:r w:rsidR="00A10664">
              <w:t xml:space="preserve"> </w:t>
            </w:r>
            <w:proofErr w:type="spellStart"/>
            <w:r w:rsidR="00A10664">
              <w:t>push</w:t>
            </w:r>
            <w:proofErr w:type="spellEnd"/>
          </w:p>
          <w:p w:rsidR="00AF42EA" w:rsidRDefault="00AF42EA" w:rsidP="00A1277D">
            <w:r>
              <w:t>Análise de dados .</w:t>
            </w:r>
          </w:p>
          <w:p w:rsidR="00AF42EA" w:rsidRDefault="00AF42EA" w:rsidP="00A1277D"/>
          <w:p w:rsidR="00AF42EA" w:rsidRPr="00A1277D" w:rsidRDefault="00AF42EA" w:rsidP="00A1277D">
            <w:r>
              <w:t xml:space="preserve"> </w:t>
            </w:r>
          </w:p>
        </w:tc>
        <w:tc>
          <w:tcPr>
            <w:tcW w:w="3081" w:type="dxa"/>
          </w:tcPr>
          <w:p w:rsidR="00A1277D" w:rsidRPr="00A1277D" w:rsidRDefault="00A1277D" w:rsidP="00A1277D"/>
        </w:tc>
      </w:tr>
      <w:tr w:rsidR="00A1277D" w:rsidRPr="00A1277D" w:rsidTr="00BE7035">
        <w:tc>
          <w:tcPr>
            <w:tcW w:w="3080" w:type="dxa"/>
          </w:tcPr>
          <w:p w:rsidR="00A1277D" w:rsidRPr="00A1277D" w:rsidRDefault="00A10664" w:rsidP="00A1277D">
            <w:r>
              <w:t xml:space="preserve">Base das estimativas </w:t>
            </w:r>
          </w:p>
        </w:tc>
        <w:tc>
          <w:tcPr>
            <w:tcW w:w="3081" w:type="dxa"/>
          </w:tcPr>
          <w:p w:rsidR="00A1277D" w:rsidRDefault="00A10664" w:rsidP="00A1277D">
            <w:r w:rsidRPr="00A10664">
              <w:rPr>
                <w:b/>
              </w:rPr>
              <w:t xml:space="preserve"> Estimativas de custo :</w:t>
            </w:r>
            <w:r>
              <w:rPr>
                <w:b/>
              </w:rPr>
              <w:t xml:space="preserve"> </w:t>
            </w:r>
            <w:r>
              <w:t>Desenvolv</w:t>
            </w:r>
            <w:r w:rsidR="00BE7035">
              <w:t>imento do aplicativo:R$150.000</w:t>
            </w:r>
          </w:p>
          <w:p w:rsidR="00BE7035" w:rsidRDefault="00BE7035" w:rsidP="00A1277D">
            <w:r>
              <w:t>Infraestrutura :R$30.000</w:t>
            </w:r>
          </w:p>
          <w:p w:rsidR="00BE7035" w:rsidRDefault="00BE7035" w:rsidP="00A1277D">
            <w:r>
              <w:t>Marketing e publicidade R$ 50.000</w:t>
            </w:r>
          </w:p>
          <w:p w:rsidR="00BE7035" w:rsidRDefault="00BE7035" w:rsidP="00A1277D">
            <w:r>
              <w:t>Pessoal ;R$ 100.000</w:t>
            </w:r>
          </w:p>
          <w:p w:rsidR="00BE7035" w:rsidRDefault="00BE7035" w:rsidP="00A1277D">
            <w:r>
              <w:t>Outros; R$20.000</w:t>
            </w:r>
          </w:p>
          <w:p w:rsidR="00BE7035" w:rsidRPr="00BE7035" w:rsidRDefault="00BE7035" w:rsidP="00A1277D">
            <w:pPr>
              <w:rPr>
                <w:b/>
              </w:rPr>
            </w:pPr>
            <w:r>
              <w:rPr>
                <w:b/>
              </w:rPr>
              <w:t>Total; R$350.000</w:t>
            </w:r>
            <w:r w:rsidRPr="00BE7035">
              <w:rPr>
                <w:b/>
              </w:rPr>
              <w:t xml:space="preserve"> </w:t>
            </w:r>
          </w:p>
        </w:tc>
        <w:tc>
          <w:tcPr>
            <w:tcW w:w="3081" w:type="dxa"/>
          </w:tcPr>
          <w:p w:rsidR="00A1277D" w:rsidRPr="00A1277D" w:rsidRDefault="00A1277D" w:rsidP="00A1277D"/>
        </w:tc>
      </w:tr>
      <w:tr w:rsidR="00A1277D" w:rsidRPr="00A1277D" w:rsidTr="005D001F">
        <w:tc>
          <w:tcPr>
            <w:tcW w:w="3080" w:type="dxa"/>
          </w:tcPr>
          <w:p w:rsidR="00A1277D" w:rsidRPr="00A1277D" w:rsidRDefault="00945C2D" w:rsidP="00A1277D">
            <w:r>
              <w:lastRenderedPageBreak/>
              <w:t>Requisitos de recursos financeiro do projeto .</w:t>
            </w:r>
          </w:p>
        </w:tc>
        <w:tc>
          <w:tcPr>
            <w:tcW w:w="3081" w:type="dxa"/>
          </w:tcPr>
          <w:p w:rsidR="00A1277D" w:rsidRDefault="00A1277D" w:rsidP="00945C2D">
            <w:pPr>
              <w:pStyle w:val="PargrafodaLista"/>
              <w:numPr>
                <w:ilvl w:val="0"/>
                <w:numId w:val="12"/>
              </w:numPr>
            </w:pPr>
            <w:r w:rsidRPr="00A1277D">
              <w:t>.</w:t>
            </w:r>
            <w:r w:rsidR="00945C2D">
              <w:t>Desenvolvimento; 42,86% do orçamento total.</w:t>
            </w:r>
          </w:p>
          <w:p w:rsidR="00945C2D" w:rsidRDefault="00945C2D" w:rsidP="00945C2D">
            <w:pPr>
              <w:pStyle w:val="PargrafodaLista"/>
              <w:numPr>
                <w:ilvl w:val="0"/>
                <w:numId w:val="12"/>
              </w:numPr>
            </w:pPr>
            <w:r>
              <w:t>Infraestrutura ; 8,57% do orçamento total</w:t>
            </w:r>
          </w:p>
          <w:p w:rsidR="00945C2D" w:rsidRDefault="00945C2D" w:rsidP="00945C2D">
            <w:pPr>
              <w:pStyle w:val="PargrafodaLista"/>
              <w:numPr>
                <w:ilvl w:val="0"/>
                <w:numId w:val="12"/>
              </w:numPr>
            </w:pPr>
            <w:r>
              <w:t>Marketing e publicidade; 14,29% do orçamento total.</w:t>
            </w:r>
          </w:p>
          <w:p w:rsidR="00945C2D" w:rsidRDefault="00945C2D" w:rsidP="00945C2D">
            <w:pPr>
              <w:pStyle w:val="PargrafodaLista"/>
              <w:numPr>
                <w:ilvl w:val="0"/>
                <w:numId w:val="12"/>
              </w:numPr>
            </w:pPr>
            <w:r>
              <w:t>Pessoal ;28,57% orçamento total.</w:t>
            </w:r>
          </w:p>
          <w:p w:rsidR="00945C2D" w:rsidRPr="00A1277D" w:rsidRDefault="00945C2D" w:rsidP="00945C2D">
            <w:pPr>
              <w:pStyle w:val="PargrafodaLista"/>
              <w:numPr>
                <w:ilvl w:val="0"/>
                <w:numId w:val="12"/>
              </w:numPr>
            </w:pPr>
            <w:r>
              <w:t>Outros; 5,71% do orçamento total.</w:t>
            </w:r>
          </w:p>
        </w:tc>
        <w:tc>
          <w:tcPr>
            <w:tcW w:w="3081" w:type="dxa"/>
          </w:tcPr>
          <w:p w:rsidR="00A1277D" w:rsidRPr="00A1277D" w:rsidRDefault="00A47DEF" w:rsidP="00A1277D">
            <w:hyperlink r:id="rId8" w:tooltip="Requisitos de recursos financeiros do projeto" w:history="1">
              <w:r w:rsidR="00A1277D" w:rsidRPr="00A1277D">
                <w:rPr>
                  <w:rStyle w:val="Hyperlink"/>
                </w:rPr>
                <w:t>Requisitos de recursos financeiros do projeto</w:t>
              </w:r>
            </w:hyperlink>
          </w:p>
        </w:tc>
      </w:tr>
      <w:tr w:rsidR="00A1277D" w:rsidRPr="00A1277D" w:rsidTr="005D001F">
        <w:tc>
          <w:tcPr>
            <w:tcW w:w="3080" w:type="dxa"/>
          </w:tcPr>
          <w:p w:rsidR="00A1277D" w:rsidRPr="00A1277D" w:rsidRDefault="00A47DEF" w:rsidP="00A1277D">
            <w:hyperlink r:id="rId9" w:tooltip="Linha de base dos custos" w:history="1">
              <w:r w:rsidR="00A1277D" w:rsidRPr="00A1277D">
                <w:rPr>
                  <w:rStyle w:val="Hyperlink"/>
                </w:rPr>
                <w:t>Linha de base dos custos</w:t>
              </w:r>
            </w:hyperlink>
          </w:p>
        </w:tc>
        <w:tc>
          <w:tcPr>
            <w:tcW w:w="3081" w:type="dxa"/>
          </w:tcPr>
          <w:p w:rsidR="00A1277D" w:rsidRPr="00A1277D" w:rsidRDefault="00A1277D" w:rsidP="00A1277D"/>
        </w:tc>
        <w:tc>
          <w:tcPr>
            <w:tcW w:w="3081" w:type="dxa"/>
          </w:tcPr>
          <w:p w:rsidR="00A1277D" w:rsidRPr="00A1277D" w:rsidRDefault="00A47DEF" w:rsidP="00A1277D">
            <w:hyperlink r:id="rId10" w:tooltip="Orçamento do projeto" w:history="1">
              <w:r w:rsidR="00EA03E6" w:rsidRPr="00A1277D">
                <w:rPr>
                  <w:rStyle w:val="Hyperlink"/>
                </w:rPr>
                <w:t>Orçamento</w:t>
              </w:r>
              <w:r w:rsidR="00A1277D" w:rsidRPr="00A1277D">
                <w:rPr>
                  <w:rStyle w:val="Hyperlink"/>
                </w:rPr>
                <w:t xml:space="preserve"> do projeto.docx</w:t>
              </w:r>
            </w:hyperlink>
          </w:p>
        </w:tc>
      </w:tr>
      <w:tr w:rsidR="00A1277D" w:rsidRPr="00A1277D" w:rsidTr="005D001F">
        <w:tc>
          <w:tcPr>
            <w:tcW w:w="3080" w:type="dxa"/>
          </w:tcPr>
          <w:p w:rsidR="00A1277D" w:rsidRPr="00A1277D" w:rsidRDefault="00A47DEF" w:rsidP="00A1277D">
            <w:hyperlink r:id="rId11" w:tooltip="Informações sobre o desempenho do trabalho" w:history="1">
              <w:r w:rsidR="00A1277D" w:rsidRPr="00A1277D">
                <w:rPr>
                  <w:rStyle w:val="Hyperlink"/>
                </w:rPr>
                <w:t>Informações sobre o desempenho do trabalho</w:t>
              </w:r>
            </w:hyperlink>
          </w:p>
        </w:tc>
        <w:tc>
          <w:tcPr>
            <w:tcW w:w="3081" w:type="dxa"/>
          </w:tcPr>
          <w:p w:rsidR="00A1277D" w:rsidRDefault="0082390E" w:rsidP="00A1277D">
            <w:r>
              <w:t xml:space="preserve">Indicador |meta| real |variação </w:t>
            </w:r>
          </w:p>
          <w:p w:rsidR="0082390E" w:rsidRDefault="0082390E" w:rsidP="00A1277D">
            <w:r>
              <w:t>Desenvolvimento  100 %</w:t>
            </w:r>
            <w:r w:rsidR="002D600C">
              <w:t xml:space="preserve"> ,</w:t>
            </w:r>
            <w:r>
              <w:t>75%</w:t>
            </w:r>
            <w:r w:rsidR="002D600C">
              <w:t>,</w:t>
            </w:r>
            <w:r>
              <w:t>-25%</w:t>
            </w:r>
          </w:p>
          <w:p w:rsidR="0082390E" w:rsidRDefault="0082390E" w:rsidP="00A1277D">
            <w:r>
              <w:t xml:space="preserve">Número </w:t>
            </w:r>
            <w:r w:rsidR="002D600C">
              <w:t>do usuário 2.000, 1.000 ,- 50%</w:t>
            </w:r>
          </w:p>
          <w:p w:rsidR="002D600C" w:rsidRDefault="002D600C" w:rsidP="00A1277D">
            <w:r>
              <w:t>Taxa  de satisfação 90%, 85% -5%</w:t>
            </w:r>
          </w:p>
          <w:p w:rsidR="002D600C" w:rsidRDefault="002D600C" w:rsidP="00A1277D">
            <w:r>
              <w:t xml:space="preserve"> Número de avaliação  1.000,500, -50%</w:t>
            </w:r>
          </w:p>
          <w:p w:rsidR="002D600C" w:rsidRDefault="002D600C" w:rsidP="00A1277D">
            <w:r>
              <w:t>Tempo médio de resposta :1 hora, 2 horas ,+100%</w:t>
            </w:r>
          </w:p>
          <w:p w:rsidR="002D600C" w:rsidRPr="00A1277D" w:rsidRDefault="002D600C" w:rsidP="00A1277D"/>
        </w:tc>
        <w:tc>
          <w:tcPr>
            <w:tcW w:w="3081" w:type="dxa"/>
          </w:tcPr>
          <w:p w:rsidR="00A1277D" w:rsidRPr="00A1277D" w:rsidRDefault="00A47DEF" w:rsidP="00A1277D">
            <w:hyperlink r:id="rId12" w:tooltip="Status Report.docx" w:history="1">
              <w:r w:rsidR="00A1277D" w:rsidRPr="00A1277D">
                <w:rPr>
                  <w:rStyle w:val="Hyperlink"/>
                </w:rPr>
                <w:t>Status Report.docx</w:t>
              </w:r>
            </w:hyperlink>
          </w:p>
        </w:tc>
      </w:tr>
      <w:tr w:rsidR="00A1277D" w:rsidRPr="00A1277D" w:rsidTr="005D001F">
        <w:tc>
          <w:tcPr>
            <w:tcW w:w="3080" w:type="dxa"/>
          </w:tcPr>
          <w:p w:rsidR="00A1277D" w:rsidRPr="00A1277D" w:rsidRDefault="00A47DEF" w:rsidP="00A1277D">
            <w:hyperlink r:id="rId13" w:tooltip="Previsões do orçamento" w:history="1">
              <w:r w:rsidR="00A1277D" w:rsidRPr="00A1277D">
                <w:rPr>
                  <w:rStyle w:val="Hyperlink"/>
                </w:rPr>
                <w:t>Previsões do orçamento</w:t>
              </w:r>
            </w:hyperlink>
          </w:p>
        </w:tc>
        <w:tc>
          <w:tcPr>
            <w:tcW w:w="3081" w:type="dxa"/>
          </w:tcPr>
          <w:p w:rsidR="0058449E" w:rsidRDefault="00A1277D" w:rsidP="0058449E">
            <w:r w:rsidRPr="00A1277D">
              <w:t>.</w:t>
            </w:r>
            <w:r w:rsidR="00844A31">
              <w:t xml:space="preserve">Valor </w:t>
            </w:r>
            <w:r w:rsidR="0058449E">
              <w:t>Agregado</w:t>
            </w:r>
          </w:p>
          <w:p w:rsidR="0058449E" w:rsidRDefault="0058449E" w:rsidP="0058449E"/>
          <w:p w:rsidR="0058449E" w:rsidRDefault="0058449E" w:rsidP="0058449E">
            <w:r>
              <w:t>- Desenvolvimento: 75% (R$ 112.500,00)</w:t>
            </w:r>
          </w:p>
          <w:p w:rsidR="0058449E" w:rsidRDefault="0058449E" w:rsidP="0058449E">
            <w:r>
              <w:t>- Número de usuários: 1.000 (R$ 50.000,00)</w:t>
            </w:r>
          </w:p>
          <w:p w:rsidR="0058449E" w:rsidRDefault="0058449E" w:rsidP="0058449E">
            <w:r>
              <w:t>- Taxa de satisfação: 85% (R$ 85.000,00)</w:t>
            </w:r>
          </w:p>
          <w:p w:rsidR="0058449E" w:rsidRDefault="0058449E" w:rsidP="0058449E">
            <w:r>
              <w:t>- Número de avaliações: 500 (R$ 25.000,00)</w:t>
            </w:r>
          </w:p>
          <w:p w:rsidR="00A1277D" w:rsidRDefault="0058449E" w:rsidP="0058449E">
            <w:r>
              <w:t>- Tempo médio de resposta: 2 horas (R$ 20.000,00)</w:t>
            </w:r>
          </w:p>
          <w:p w:rsidR="00844A31" w:rsidRDefault="00844A31" w:rsidP="0058449E"/>
          <w:p w:rsidR="00844A31" w:rsidRDefault="00844A31" w:rsidP="00844A31">
            <w:r>
              <w:t xml:space="preserve"> </w:t>
            </w:r>
          </w:p>
          <w:p w:rsidR="00844A31" w:rsidRDefault="00844A31" w:rsidP="00844A31">
            <w:r>
              <w:t>Previsão de Orçamento Total</w:t>
            </w:r>
          </w:p>
          <w:p w:rsidR="00844A31" w:rsidRDefault="00844A31" w:rsidP="00844A31"/>
          <w:p w:rsidR="00844A31" w:rsidRDefault="00844A31" w:rsidP="00844A31">
            <w:r>
              <w:t>Orçamento inicial: R$ 350.000,00</w:t>
            </w:r>
          </w:p>
          <w:p w:rsidR="00844A31" w:rsidRDefault="00844A31" w:rsidP="00844A31">
            <w:r>
              <w:t>Valor Agregado: R$ 292.500,00</w:t>
            </w:r>
          </w:p>
          <w:p w:rsidR="00844A31" w:rsidRDefault="00844A31" w:rsidP="00844A31">
            <w:r>
              <w:t>Orçamento restante: R$ 297.500,00</w:t>
            </w:r>
          </w:p>
          <w:p w:rsidR="00844A31" w:rsidRDefault="00844A31" w:rsidP="00844A31"/>
          <w:p w:rsidR="00844A31" w:rsidRDefault="00844A31" w:rsidP="00844A31">
            <w:r>
              <w:lastRenderedPageBreak/>
              <w:t>Previsão de orçamento total: R$ 590.000,00</w:t>
            </w:r>
          </w:p>
          <w:p w:rsidR="00844A31" w:rsidRDefault="00844A31" w:rsidP="00844A31"/>
          <w:p w:rsidR="00844A31" w:rsidRPr="00A1277D" w:rsidRDefault="00844A31" w:rsidP="00844A31">
            <w:r>
              <w:t>Essa previsão indica que o projeto pode ultrapassar o orçamento inicial em R$ 240.000,00.</w:t>
            </w:r>
          </w:p>
        </w:tc>
        <w:tc>
          <w:tcPr>
            <w:tcW w:w="3081" w:type="dxa"/>
          </w:tcPr>
          <w:p w:rsidR="00A1277D" w:rsidRPr="00A1277D" w:rsidRDefault="00A47DEF" w:rsidP="00A1277D">
            <w:hyperlink r:id="rId14" w:tooltip="Previsoes do Orcamento.xlsx" w:history="1">
              <w:r w:rsidR="00EA03E6" w:rsidRPr="00A1277D">
                <w:rPr>
                  <w:rStyle w:val="Hyperlink"/>
                </w:rPr>
                <w:t>Previsões</w:t>
              </w:r>
              <w:r w:rsidR="00A1277D" w:rsidRPr="00A1277D">
                <w:rPr>
                  <w:rStyle w:val="Hyperlink"/>
                </w:rPr>
                <w:t xml:space="preserve"> do Orcamento.xlsx</w:t>
              </w:r>
            </w:hyperlink>
          </w:p>
        </w:tc>
      </w:tr>
    </w:tbl>
    <w:p w:rsidR="008C2C80" w:rsidRDefault="008C2C80" w:rsidP="00A1277D"/>
    <w:p w:rsidR="00A1277D" w:rsidRDefault="00A1277D" w:rsidP="00A1277D"/>
    <w:p w:rsidR="00790628" w:rsidRPr="00AA21AD" w:rsidRDefault="00790628" w:rsidP="00790628">
      <w:pPr>
        <w:pStyle w:val="Ttulo2"/>
      </w:pPr>
      <w:bookmarkStart w:id="6" w:name="_Toc322452413"/>
      <w:bookmarkStart w:id="7" w:name="_Toc327554432"/>
      <w:bookmarkStart w:id="8" w:name="_Toc353750961"/>
      <w:r w:rsidRPr="00AA21AD">
        <w:t>Ferramentas</w:t>
      </w:r>
      <w:bookmarkEnd w:id="6"/>
      <w:bookmarkEnd w:id="7"/>
      <w:bookmarkEnd w:id="8"/>
    </w:p>
    <w:p w:rsidR="00790628" w:rsidRPr="00AA21AD" w:rsidRDefault="00790628" w:rsidP="00D77511">
      <w:pPr>
        <w:pStyle w:val="Comments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7"/>
        <w:gridCol w:w="3484"/>
        <w:gridCol w:w="1637"/>
        <w:gridCol w:w="1922"/>
      </w:tblGrid>
      <w:tr w:rsidR="00A1277D" w:rsidRPr="00A1277D" w:rsidTr="007A7F2C">
        <w:trPr>
          <w:trHeight w:val="170"/>
        </w:trPr>
        <w:tc>
          <w:tcPr>
            <w:tcW w:w="1677" w:type="dxa"/>
            <w:shd w:val="clear" w:color="auto" w:fill="DBE5F1"/>
          </w:tcPr>
          <w:p w:rsidR="00A1277D" w:rsidRPr="00A1277D" w:rsidRDefault="00A1277D" w:rsidP="00A1277D">
            <w:r w:rsidRPr="00A1277D">
              <w:t>Ferramenta</w:t>
            </w:r>
          </w:p>
        </w:tc>
        <w:tc>
          <w:tcPr>
            <w:tcW w:w="3484" w:type="dxa"/>
            <w:shd w:val="clear" w:color="auto" w:fill="DBE5F1"/>
          </w:tcPr>
          <w:p w:rsidR="00A1277D" w:rsidRPr="00A1277D" w:rsidRDefault="00A1277D" w:rsidP="00A1277D">
            <w:r w:rsidRPr="00A1277D">
              <w:t>Descrição da aplicação</w:t>
            </w:r>
          </w:p>
        </w:tc>
        <w:tc>
          <w:tcPr>
            <w:tcW w:w="1637" w:type="dxa"/>
            <w:shd w:val="clear" w:color="auto" w:fill="DBE5F1"/>
          </w:tcPr>
          <w:p w:rsidR="00A1277D" w:rsidRPr="00A1277D" w:rsidRDefault="00A1277D" w:rsidP="00A1277D">
            <w:r w:rsidRPr="00A1277D">
              <w:t>Quando aplicar</w:t>
            </w:r>
          </w:p>
        </w:tc>
        <w:tc>
          <w:tcPr>
            <w:tcW w:w="1922" w:type="dxa"/>
            <w:shd w:val="clear" w:color="auto" w:fill="DBE5F1"/>
          </w:tcPr>
          <w:p w:rsidR="00A1277D" w:rsidRPr="00A1277D" w:rsidRDefault="00A1277D" w:rsidP="00A1277D">
            <w:r w:rsidRPr="00A1277D">
              <w:t>Responsável</w:t>
            </w:r>
          </w:p>
        </w:tc>
      </w:tr>
      <w:tr w:rsidR="00A1277D" w:rsidRPr="00A1277D" w:rsidTr="007A7F2C">
        <w:tc>
          <w:tcPr>
            <w:tcW w:w="1677" w:type="dxa"/>
            <w:shd w:val="clear" w:color="auto" w:fill="auto"/>
          </w:tcPr>
          <w:p w:rsidR="00A1277D" w:rsidRPr="00A1277D" w:rsidRDefault="00A47DEF" w:rsidP="00A1277D">
            <w:hyperlink r:id="rId15" w:history="1">
              <w:r w:rsidR="00A1277D" w:rsidRPr="00A1277D">
                <w:rPr>
                  <w:rStyle w:val="Hyperlink"/>
                </w:rPr>
                <w:t>Sistema de custeio.xlsx</w:t>
              </w:r>
            </w:hyperlink>
          </w:p>
        </w:tc>
        <w:tc>
          <w:tcPr>
            <w:tcW w:w="3484" w:type="dxa"/>
            <w:shd w:val="clear" w:color="auto" w:fill="auto"/>
          </w:tcPr>
          <w:p w:rsidR="000002E6" w:rsidRDefault="000002E6" w:rsidP="000002E6">
            <w:r>
              <w:t>1. Custo Fixo: R$ 150.000,00 (desenvolvimento do aplicativo)</w:t>
            </w:r>
          </w:p>
          <w:p w:rsidR="000002E6" w:rsidRDefault="000002E6" w:rsidP="000002E6">
            <w:r>
              <w:t>2. Custo Variável: R$ 50.000,00 (marketing e publicidade)</w:t>
            </w:r>
          </w:p>
          <w:p w:rsidR="000002E6" w:rsidRDefault="000002E6" w:rsidP="000002E6">
            <w:r>
              <w:t>3. Custo de Manutenção: R$ 20.000,00/mês (servidores, atualizações)</w:t>
            </w:r>
          </w:p>
          <w:p w:rsidR="007A7F2C" w:rsidRDefault="007A7F2C" w:rsidP="000002E6"/>
          <w:p w:rsidR="007A7F2C" w:rsidRDefault="007A7F2C" w:rsidP="007A7F2C">
            <w:r>
              <w:t>Descrição da Aplicação do Sistema de Custeio</w:t>
            </w:r>
          </w:p>
          <w:p w:rsidR="007A7F2C" w:rsidRDefault="007A7F2C" w:rsidP="007A7F2C"/>
          <w:p w:rsidR="007A7F2C" w:rsidRDefault="007A7F2C" w:rsidP="007A7F2C">
            <w:r>
              <w:t>1. Nome: Controle de Custos Pantanal</w:t>
            </w:r>
          </w:p>
          <w:p w:rsidR="007A7F2C" w:rsidRDefault="007A7F2C" w:rsidP="007A7F2C">
            <w:r>
              <w:t>2. Objetivo: Monitorar e otimizar os custos do projeto</w:t>
            </w:r>
          </w:p>
          <w:p w:rsidR="007A7F2C" w:rsidRDefault="007A7F2C" w:rsidP="007A7F2C">
            <w:r>
              <w:t>3. Funcionamento:</w:t>
            </w:r>
          </w:p>
          <w:p w:rsidR="007A7F2C" w:rsidRDefault="007A7F2C" w:rsidP="007A7F2C"/>
          <w:p w:rsidR="007A7F2C" w:rsidRDefault="007A7F2C" w:rsidP="007A7F2C">
            <w:r>
              <w:t>a. Registro, de todos os custos fixos e variáveis</w:t>
            </w:r>
          </w:p>
          <w:p w:rsidR="007A7F2C" w:rsidRDefault="007A7F2C" w:rsidP="007A7F2C"/>
          <w:p w:rsidR="007A7F2C" w:rsidRDefault="007A7F2C" w:rsidP="007A7F2C">
            <w:r>
              <w:t>b. Categorização dos custos por área (desenvolvimento, marketing, manutenção)</w:t>
            </w:r>
          </w:p>
          <w:p w:rsidR="007A7F2C" w:rsidRDefault="007A7F2C" w:rsidP="007A7F2C"/>
          <w:p w:rsidR="007A7F2C" w:rsidRDefault="007A7F2C" w:rsidP="007A7F2C">
            <w:r>
              <w:t>c. Análise mensal dos custos para identificar áreas de otimização</w:t>
            </w:r>
          </w:p>
          <w:p w:rsidR="007A7F2C" w:rsidRDefault="007A7F2C" w:rsidP="007A7F2C"/>
          <w:p w:rsidR="007A7F2C" w:rsidRPr="00A1277D" w:rsidRDefault="007A7F2C" w:rsidP="007A7F2C">
            <w:r>
              <w:t>d. Ajustes nos orçamentos e planos de ação conforme necessário</w:t>
            </w:r>
          </w:p>
        </w:tc>
        <w:tc>
          <w:tcPr>
            <w:tcW w:w="1637" w:type="dxa"/>
            <w:shd w:val="clear" w:color="auto" w:fill="auto"/>
          </w:tcPr>
          <w:p w:rsidR="007A7F2C" w:rsidRDefault="007A7F2C" w:rsidP="007A7F2C">
            <w:r>
              <w:t>1. Fase de Planejamento: Definir o sistema de custeio e orçamento inicial</w:t>
            </w:r>
          </w:p>
          <w:p w:rsidR="007A7F2C" w:rsidRDefault="007A7F2C" w:rsidP="007A7F2C">
            <w:r>
              <w:t>2. Fase de Execução: Monitorar e ajustar os custos mensalmente</w:t>
            </w:r>
          </w:p>
          <w:p w:rsidR="00A1277D" w:rsidRPr="00A1277D" w:rsidRDefault="007A7F2C" w:rsidP="007A7F2C">
            <w:r>
              <w:t>3. Fase de Manutenção: Continuar monitorando e otimizando os custos</w:t>
            </w:r>
          </w:p>
        </w:tc>
        <w:tc>
          <w:tcPr>
            <w:tcW w:w="1922" w:type="dxa"/>
            <w:shd w:val="clear" w:color="auto" w:fill="auto"/>
          </w:tcPr>
          <w:p w:rsidR="00A1277D" w:rsidRPr="00A1277D" w:rsidRDefault="00A1277D" w:rsidP="00A1277D">
            <w:r w:rsidRPr="00A1277D">
              <w:t>PMO</w:t>
            </w:r>
          </w:p>
        </w:tc>
      </w:tr>
      <w:tr w:rsidR="00A1277D" w:rsidRPr="00A1277D" w:rsidTr="007A7F2C">
        <w:tc>
          <w:tcPr>
            <w:tcW w:w="1677" w:type="dxa"/>
            <w:shd w:val="clear" w:color="auto" w:fill="auto"/>
          </w:tcPr>
          <w:p w:rsidR="00A1277D" w:rsidRPr="00A1277D" w:rsidRDefault="00A47DEF" w:rsidP="00A1277D">
            <w:hyperlink r:id="rId16" w:history="1">
              <w:r w:rsidR="00A1277D" w:rsidRPr="00A1277D">
                <w:rPr>
                  <w:rStyle w:val="Hyperlink"/>
                </w:rPr>
                <w:t>Análise de proposta de fornecedor</w:t>
              </w:r>
            </w:hyperlink>
          </w:p>
        </w:tc>
        <w:tc>
          <w:tcPr>
            <w:tcW w:w="3484" w:type="dxa"/>
            <w:shd w:val="clear" w:color="auto" w:fill="auto"/>
          </w:tcPr>
          <w:p w:rsidR="007A7F2C" w:rsidRDefault="007A7F2C" w:rsidP="007A7F2C">
            <w:r>
              <w:t>Descrição da Aplicação do Sistema de Custeio</w:t>
            </w:r>
          </w:p>
          <w:p w:rsidR="007A7F2C" w:rsidRDefault="007A7F2C" w:rsidP="007A7F2C"/>
          <w:p w:rsidR="007A7F2C" w:rsidRDefault="007A7F2C" w:rsidP="007A7F2C">
            <w:r>
              <w:t>1. Nome: Controle de Custos Pantanal</w:t>
            </w:r>
          </w:p>
          <w:p w:rsidR="007A7F2C" w:rsidRDefault="007A7F2C" w:rsidP="007A7F2C">
            <w:r>
              <w:lastRenderedPageBreak/>
              <w:t>2. Objetivo: Monitorar e otimizar os custos do projeto</w:t>
            </w:r>
          </w:p>
          <w:p w:rsidR="007A7F2C" w:rsidRDefault="007A7F2C" w:rsidP="007A7F2C">
            <w:r>
              <w:t>3. Funcionamento:</w:t>
            </w:r>
          </w:p>
          <w:p w:rsidR="007A7F2C" w:rsidRDefault="007A7F2C" w:rsidP="007A7F2C"/>
          <w:p w:rsidR="007A7F2C" w:rsidRDefault="007A7F2C" w:rsidP="007A7F2C">
            <w:r>
              <w:t>a. Registro, de todos os custos fixos e variáveis</w:t>
            </w:r>
          </w:p>
          <w:p w:rsidR="007A7F2C" w:rsidRDefault="007A7F2C" w:rsidP="007A7F2C"/>
          <w:p w:rsidR="007A7F2C" w:rsidRDefault="007A7F2C" w:rsidP="007A7F2C">
            <w:r>
              <w:t>b. Categorização dos custos por área (desenvolvimento, marketing, manutenção)</w:t>
            </w:r>
          </w:p>
          <w:p w:rsidR="007A7F2C" w:rsidRDefault="007A7F2C" w:rsidP="007A7F2C"/>
          <w:p w:rsidR="007A7F2C" w:rsidRDefault="007A7F2C" w:rsidP="007A7F2C">
            <w:r>
              <w:t>c. Análise mensal dos custos para identificar áreas de otimização</w:t>
            </w:r>
          </w:p>
          <w:p w:rsidR="007A7F2C" w:rsidRDefault="007A7F2C" w:rsidP="007A7F2C"/>
          <w:p w:rsidR="00A1277D" w:rsidRDefault="007A7F2C" w:rsidP="007A7F2C">
            <w:r>
              <w:t>d. Ajustes nos orçamentos e planos de ação conforme necessário</w:t>
            </w:r>
          </w:p>
          <w:p w:rsidR="007A7F2C" w:rsidRDefault="007A7F2C" w:rsidP="007A7F2C"/>
          <w:p w:rsidR="007A7F2C" w:rsidRDefault="007A7F2C" w:rsidP="007A7F2C">
            <w:r>
              <w:t>| Fornecedor | Preço | Qualidade | Experiência | Capacidade Técnica | Prazo de Entrega | Suporte Pós-Venda |</w:t>
            </w:r>
          </w:p>
          <w:p w:rsidR="007A7F2C" w:rsidRDefault="007A7F2C" w:rsidP="007A7F2C">
            <w:r>
              <w:t>| --- | --- | --- | --- | --- | --- | --- |</w:t>
            </w:r>
          </w:p>
          <w:p w:rsidR="007A7F2C" w:rsidRDefault="007A7F2C" w:rsidP="007A7F2C">
            <w:r>
              <w:t>| A | R$ 100.000 | Excelente | 5 anos | Alta | 3 meses | Sim |</w:t>
            </w:r>
          </w:p>
          <w:p w:rsidR="007A7F2C" w:rsidRDefault="007A7F2C" w:rsidP="007A7F2C">
            <w:r>
              <w:t>| B | R$ 80.000 | Boa | 3 anos | Média | 4 meses | Não |</w:t>
            </w:r>
          </w:p>
          <w:p w:rsidR="007A7F2C" w:rsidRDefault="007A7F2C" w:rsidP="007A7F2C">
            <w:r>
              <w:t>| C | R$ 120.000 | Excelente | 10 anos | Alta | 2 meses | Sim |</w:t>
            </w:r>
          </w:p>
          <w:p w:rsidR="007A7F2C" w:rsidRPr="00A1277D" w:rsidRDefault="007A7F2C" w:rsidP="007A7F2C"/>
        </w:tc>
        <w:tc>
          <w:tcPr>
            <w:tcW w:w="1637" w:type="dxa"/>
            <w:shd w:val="clear" w:color="auto" w:fill="auto"/>
          </w:tcPr>
          <w:p w:rsidR="00854C88" w:rsidRDefault="00854C88" w:rsidP="00854C88">
            <w:r>
              <w:lastRenderedPageBreak/>
              <w:t>1. Priorizar os critérios de avaliação.</w:t>
            </w:r>
          </w:p>
          <w:p w:rsidR="00854C88" w:rsidRDefault="00854C88" w:rsidP="00854C88">
            <w:r>
              <w:lastRenderedPageBreak/>
              <w:t>2. Atribuir pesos para cada critério.</w:t>
            </w:r>
          </w:p>
          <w:p w:rsidR="00854C88" w:rsidRDefault="00854C88" w:rsidP="00854C88">
            <w:r>
              <w:t>3. Calcular a pontuação de cada fornecedor.</w:t>
            </w:r>
          </w:p>
          <w:p w:rsidR="008E188D" w:rsidRDefault="00854C88" w:rsidP="00854C88">
            <w:r>
              <w:t>4. Selecionar o fornecedor com a maior pontuação.</w:t>
            </w:r>
          </w:p>
          <w:p w:rsidR="008E188D" w:rsidRDefault="008E188D" w:rsidP="007A7F2C"/>
          <w:p w:rsidR="008E188D" w:rsidRDefault="008E188D" w:rsidP="007A7F2C"/>
          <w:p w:rsidR="008E188D" w:rsidRDefault="008E188D" w:rsidP="007A7F2C"/>
          <w:p w:rsidR="008E188D" w:rsidRDefault="008E188D" w:rsidP="007A7F2C"/>
          <w:p w:rsidR="007A7F2C" w:rsidRDefault="007A7F2C" w:rsidP="007A7F2C">
            <w:r>
              <w:t>1. Fase de Planejamento: Definir os critérios de avaliação.</w:t>
            </w:r>
          </w:p>
          <w:p w:rsidR="007A7F2C" w:rsidRDefault="007A7F2C" w:rsidP="007A7F2C">
            <w:r>
              <w:t>2. Fase de Execução: Receber e avaliar as propostas.</w:t>
            </w:r>
          </w:p>
          <w:p w:rsidR="00A1277D" w:rsidRPr="00A1277D" w:rsidRDefault="007A7F2C" w:rsidP="007A7F2C">
            <w:r>
              <w:t>3. Fase de Seleção: Selecionar o melhor fornecedor.</w:t>
            </w:r>
          </w:p>
        </w:tc>
        <w:tc>
          <w:tcPr>
            <w:tcW w:w="1922" w:type="dxa"/>
            <w:shd w:val="clear" w:color="auto" w:fill="auto"/>
          </w:tcPr>
          <w:p w:rsidR="00A1277D" w:rsidRPr="00A1277D" w:rsidRDefault="00A1277D" w:rsidP="00A1277D">
            <w:r w:rsidRPr="00A1277D">
              <w:lastRenderedPageBreak/>
              <w:t>Gerente do Projeto</w:t>
            </w:r>
          </w:p>
        </w:tc>
      </w:tr>
      <w:tr w:rsidR="00A1277D" w:rsidRPr="00A1277D" w:rsidTr="007A7F2C">
        <w:tc>
          <w:tcPr>
            <w:tcW w:w="1677" w:type="dxa"/>
            <w:shd w:val="clear" w:color="auto" w:fill="auto"/>
          </w:tcPr>
          <w:p w:rsidR="00A1277D" w:rsidRPr="00A1277D" w:rsidRDefault="00A47DEF" w:rsidP="00A1277D">
            <w:hyperlink r:id="rId17" w:history="1">
              <w:r w:rsidR="00A1277D" w:rsidRPr="00A1277D">
                <w:rPr>
                  <w:rStyle w:val="Hyperlink"/>
                </w:rPr>
                <w:t>Agregação de custos</w:t>
              </w:r>
            </w:hyperlink>
          </w:p>
        </w:tc>
        <w:tc>
          <w:tcPr>
            <w:tcW w:w="3484" w:type="dxa"/>
            <w:shd w:val="clear" w:color="auto" w:fill="auto"/>
          </w:tcPr>
          <w:p w:rsidR="00854C88" w:rsidRDefault="00854C88" w:rsidP="00854C88">
            <w:r>
              <w:t>Custos Diretos</w:t>
            </w:r>
          </w:p>
          <w:p w:rsidR="00854C88" w:rsidRDefault="00854C88" w:rsidP="00854C88"/>
          <w:p w:rsidR="00854C88" w:rsidRDefault="00854C88" w:rsidP="00854C88">
            <w:r>
              <w:t>1. Desenvolvimento do aplicativo: R$ 150.000</w:t>
            </w:r>
          </w:p>
          <w:p w:rsidR="00854C88" w:rsidRDefault="00854C88" w:rsidP="00854C88">
            <w:r>
              <w:t>2. Marketing e publicidade: R$ 50.000</w:t>
            </w:r>
          </w:p>
          <w:p w:rsidR="00854C88" w:rsidRDefault="00854C88" w:rsidP="00854C88">
            <w:r>
              <w:t>3. Infraestrutura (servidores, hospedagem): R$ 30.000</w:t>
            </w:r>
          </w:p>
          <w:p w:rsidR="00854C88" w:rsidRDefault="00854C88" w:rsidP="00854C88">
            <w:r>
              <w:t>4. Pessoal (desenvolvedores, designers): R$ 100.000</w:t>
            </w:r>
          </w:p>
          <w:p w:rsidR="00854C88" w:rsidRDefault="00854C88" w:rsidP="00854C88"/>
          <w:p w:rsidR="00854C88" w:rsidRDefault="00854C88" w:rsidP="00854C88">
            <w:r>
              <w:t>Custos Indiretos</w:t>
            </w:r>
          </w:p>
          <w:p w:rsidR="00854C88" w:rsidRDefault="00854C88" w:rsidP="00854C88"/>
          <w:p w:rsidR="00854C88" w:rsidRDefault="00854C88" w:rsidP="00854C88">
            <w:r>
              <w:t>1. Gastos gerais (contas, impostos): R$ 20.000</w:t>
            </w:r>
          </w:p>
          <w:p w:rsidR="00854C88" w:rsidRDefault="00854C88" w:rsidP="00854C88">
            <w:r>
              <w:t>2. Treinamento e desenvolvimento: R$ 15.000</w:t>
            </w:r>
          </w:p>
          <w:p w:rsidR="00854C88" w:rsidRDefault="00854C88" w:rsidP="00854C88">
            <w:r>
              <w:lastRenderedPageBreak/>
              <w:t>3. Manutenção e suporte: R$ 25.000</w:t>
            </w:r>
          </w:p>
          <w:p w:rsidR="00854C88" w:rsidRDefault="00854C88" w:rsidP="00854C88"/>
          <w:p w:rsidR="00854C88" w:rsidRDefault="00854C88" w:rsidP="00854C88">
            <w:r>
              <w:t>Custos Totais</w:t>
            </w:r>
          </w:p>
          <w:p w:rsidR="00854C88" w:rsidRDefault="00854C88" w:rsidP="00854C88"/>
          <w:p w:rsidR="00854C88" w:rsidRDefault="00854C88" w:rsidP="00854C88">
            <w:r>
              <w:t>R$ 150.000 + R$ 50.000 + R$ 30.000 + R$ 100.000 + R$ 20.000 + R$ 15.000 + R$ 25.000 = R$ 390.000</w:t>
            </w:r>
          </w:p>
          <w:p w:rsidR="00854C88" w:rsidRDefault="00854C88" w:rsidP="00854C88"/>
          <w:p w:rsidR="00854C88" w:rsidRDefault="00854C88" w:rsidP="00854C88">
            <w:r>
              <w:t>Agregação de Custos</w:t>
            </w:r>
          </w:p>
          <w:p w:rsidR="00854C88" w:rsidRDefault="00854C88" w:rsidP="00854C88"/>
          <w:p w:rsidR="00854C88" w:rsidRDefault="00854C88" w:rsidP="00854C88">
            <w:r>
              <w:t>1. Custo por usuário: R$ 390.000 / 2.000 usuários = R$ 195 por usuário</w:t>
            </w:r>
          </w:p>
          <w:p w:rsidR="00854C88" w:rsidRDefault="00854C88" w:rsidP="00854C88">
            <w:r>
              <w:t>2. Custo por funcionalidade: R$ 390.000 / 10 funcionalidades = R$ 39.000 por funcionalidade</w:t>
            </w:r>
          </w:p>
          <w:p w:rsidR="00854C88" w:rsidRDefault="00854C88" w:rsidP="00854C88"/>
          <w:p w:rsidR="00854C88" w:rsidRDefault="00854C88" w:rsidP="00854C88">
            <w:r>
              <w:t>Essa agregação de custos ajuda a:</w:t>
            </w:r>
          </w:p>
          <w:p w:rsidR="00854C88" w:rsidRDefault="00854C88" w:rsidP="00854C88"/>
          <w:p w:rsidR="00854C88" w:rsidRDefault="00854C88" w:rsidP="00854C88">
            <w:r>
              <w:t>1. Entender o custo total do projeto</w:t>
            </w:r>
          </w:p>
          <w:p w:rsidR="00854C88" w:rsidRDefault="00854C88" w:rsidP="00854C88">
            <w:r>
              <w:t>2. Identificar áreas de otimização</w:t>
            </w:r>
          </w:p>
          <w:p w:rsidR="00854C88" w:rsidRDefault="00854C88" w:rsidP="00854C88">
            <w:r>
              <w:t>3. Planejar orçamentos futuros</w:t>
            </w:r>
          </w:p>
          <w:p w:rsidR="00A1277D" w:rsidRPr="00A1277D" w:rsidRDefault="00854C88" w:rsidP="00854C88">
            <w:r>
              <w:t>4. Avaliar a rentabilidade do projeto</w:t>
            </w:r>
          </w:p>
        </w:tc>
        <w:tc>
          <w:tcPr>
            <w:tcW w:w="1637" w:type="dxa"/>
            <w:shd w:val="clear" w:color="auto" w:fill="auto"/>
          </w:tcPr>
          <w:p w:rsidR="00A1277D" w:rsidRPr="00A1277D" w:rsidRDefault="00A1277D" w:rsidP="00A1277D">
            <w:r w:rsidRPr="00A1277D">
              <w:lastRenderedPageBreak/>
              <w:t>No planejamento para estimar os custos</w:t>
            </w:r>
          </w:p>
        </w:tc>
        <w:tc>
          <w:tcPr>
            <w:tcW w:w="1922" w:type="dxa"/>
            <w:shd w:val="clear" w:color="auto" w:fill="auto"/>
          </w:tcPr>
          <w:p w:rsidR="00A1277D" w:rsidRPr="00A1277D" w:rsidRDefault="00A1277D" w:rsidP="00A1277D">
            <w:r w:rsidRPr="00A1277D">
              <w:t>Gerente do Projeto</w:t>
            </w:r>
          </w:p>
        </w:tc>
      </w:tr>
      <w:tr w:rsidR="00A1277D" w:rsidRPr="00A1277D" w:rsidTr="007A7F2C">
        <w:tc>
          <w:tcPr>
            <w:tcW w:w="1677" w:type="dxa"/>
            <w:shd w:val="clear" w:color="auto" w:fill="auto"/>
          </w:tcPr>
          <w:p w:rsidR="00A1277D" w:rsidRPr="00A1277D" w:rsidRDefault="00A47DEF" w:rsidP="00A1277D">
            <w:hyperlink r:id="rId18" w:history="1">
              <w:r w:rsidR="00A1277D" w:rsidRPr="00A1277D">
                <w:rPr>
                  <w:rStyle w:val="Hyperlink"/>
                </w:rPr>
                <w:t>Relações históricas</w:t>
              </w:r>
            </w:hyperlink>
          </w:p>
        </w:tc>
        <w:tc>
          <w:tcPr>
            <w:tcW w:w="3484" w:type="dxa"/>
            <w:shd w:val="clear" w:color="auto" w:fill="auto"/>
          </w:tcPr>
          <w:p w:rsidR="00A1277D" w:rsidRPr="00A1277D" w:rsidRDefault="00A1277D" w:rsidP="00A1277D">
            <w:r w:rsidRPr="00A1277D">
              <w:t>.</w:t>
            </w:r>
          </w:p>
        </w:tc>
        <w:tc>
          <w:tcPr>
            <w:tcW w:w="1637" w:type="dxa"/>
            <w:shd w:val="clear" w:color="auto" w:fill="auto"/>
          </w:tcPr>
          <w:p w:rsidR="00A1277D" w:rsidRPr="00A1277D" w:rsidRDefault="00A1277D" w:rsidP="00A1277D">
            <w:r w:rsidRPr="00A1277D">
              <w:t>No planejamento para estimar os custos</w:t>
            </w:r>
          </w:p>
        </w:tc>
        <w:tc>
          <w:tcPr>
            <w:tcW w:w="1922" w:type="dxa"/>
            <w:shd w:val="clear" w:color="auto" w:fill="auto"/>
          </w:tcPr>
          <w:p w:rsidR="00A1277D" w:rsidRPr="00A1277D" w:rsidRDefault="00A1277D" w:rsidP="00A1277D">
            <w:r w:rsidRPr="00A1277D">
              <w:t>PMO</w:t>
            </w:r>
          </w:p>
        </w:tc>
      </w:tr>
      <w:tr w:rsidR="00A1277D" w:rsidRPr="00A1277D" w:rsidTr="007A7F2C">
        <w:tc>
          <w:tcPr>
            <w:tcW w:w="1677" w:type="dxa"/>
            <w:shd w:val="clear" w:color="auto" w:fill="auto"/>
          </w:tcPr>
          <w:p w:rsidR="00A1277D" w:rsidRPr="00A1277D" w:rsidRDefault="00A47DEF" w:rsidP="00A1277D">
            <w:hyperlink r:id="rId19" w:history="1">
              <w:r w:rsidR="00A1277D" w:rsidRPr="00A1277D">
                <w:rPr>
                  <w:rStyle w:val="Hyperlink"/>
                </w:rPr>
                <w:t>Reconciliação dos limites de recursos financeiros</w:t>
              </w:r>
            </w:hyperlink>
          </w:p>
        </w:tc>
        <w:tc>
          <w:tcPr>
            <w:tcW w:w="3484" w:type="dxa"/>
            <w:shd w:val="clear" w:color="auto" w:fill="auto"/>
          </w:tcPr>
          <w:p w:rsidR="00A6371E" w:rsidRDefault="00A6371E" w:rsidP="00A6371E">
            <w:r>
              <w:t>Recursos Disponíveis</w:t>
            </w:r>
          </w:p>
          <w:p w:rsidR="00A6371E" w:rsidRDefault="00A6371E" w:rsidP="00A6371E"/>
          <w:p w:rsidR="00A6371E" w:rsidRDefault="00A6371E" w:rsidP="00A6371E">
            <w:r>
              <w:t>- Orçamento total: R$ 500.000</w:t>
            </w:r>
          </w:p>
          <w:p w:rsidR="00A6371E" w:rsidRDefault="00A6371E" w:rsidP="00A6371E">
            <w:r>
              <w:t>- Recursos financeiros disponíveis por mês: R$ 41.667</w:t>
            </w:r>
          </w:p>
          <w:p w:rsidR="00A6371E" w:rsidRDefault="00A6371E" w:rsidP="00A6371E"/>
          <w:p w:rsidR="00A6371E" w:rsidRDefault="00A6371E" w:rsidP="00A6371E">
            <w:r>
              <w:t>Despesas Previstas</w:t>
            </w:r>
          </w:p>
          <w:p w:rsidR="00A6371E" w:rsidRDefault="00A6371E" w:rsidP="00A6371E"/>
          <w:p w:rsidR="00A6371E" w:rsidRDefault="00A6371E" w:rsidP="00A6371E">
            <w:r>
              <w:t>- Desenvolvimento do aplicativo: R$ 150.000</w:t>
            </w:r>
          </w:p>
          <w:p w:rsidR="00A6371E" w:rsidRDefault="00A6371E" w:rsidP="00A6371E">
            <w:r>
              <w:t>- Marketing e publicidade: R$ 50.000</w:t>
            </w:r>
          </w:p>
          <w:p w:rsidR="00A6371E" w:rsidRDefault="00A6371E" w:rsidP="00A6371E">
            <w:r>
              <w:t>- Infraestrutura: R$ 30.000</w:t>
            </w:r>
          </w:p>
          <w:p w:rsidR="00A6371E" w:rsidRDefault="00A6371E" w:rsidP="00A6371E">
            <w:r>
              <w:t>- Pessoal: R$ 100.000</w:t>
            </w:r>
          </w:p>
          <w:p w:rsidR="00A6371E" w:rsidRDefault="00A6371E" w:rsidP="00A6371E">
            <w:r>
              <w:t>- Outras despesas: R$ 20.000</w:t>
            </w:r>
          </w:p>
          <w:p w:rsidR="00A6371E" w:rsidRDefault="00A6371E" w:rsidP="00A6371E"/>
          <w:p w:rsidR="00A6371E" w:rsidRDefault="00A6371E" w:rsidP="00A6371E">
            <w:r>
              <w:t>Total de Despesas: R$ 350.000</w:t>
            </w:r>
          </w:p>
          <w:p w:rsidR="00A6371E" w:rsidRDefault="00A6371E" w:rsidP="00A6371E"/>
          <w:p w:rsidR="00A6371E" w:rsidRDefault="00A6371E" w:rsidP="00A6371E">
            <w:r>
              <w:t>Saldo Disponível: R$ 150.000</w:t>
            </w:r>
          </w:p>
          <w:p w:rsidR="00A6371E" w:rsidRDefault="00A6371E" w:rsidP="00A6371E"/>
          <w:p w:rsidR="00A6371E" w:rsidRDefault="00A6371E" w:rsidP="00A6371E">
            <w:r>
              <w:t>Ações para Reconciliação</w:t>
            </w:r>
          </w:p>
          <w:p w:rsidR="00A6371E" w:rsidRDefault="00A6371E" w:rsidP="00A6371E"/>
          <w:p w:rsidR="00A6371E" w:rsidRDefault="00A6371E" w:rsidP="00A6371E">
            <w:r>
              <w:t>- Reduzir custos de desenvolvimento em 10%.</w:t>
            </w:r>
          </w:p>
          <w:p w:rsidR="00A6371E" w:rsidRDefault="00A6371E" w:rsidP="00A6371E">
            <w:r>
              <w:t>- Reduzir custos de marketing em 5%.</w:t>
            </w:r>
          </w:p>
          <w:p w:rsidR="00A6371E" w:rsidRDefault="00A6371E" w:rsidP="00A6371E">
            <w:r>
              <w:t>- Ajustar cronograma de pagamentos.</w:t>
            </w:r>
          </w:p>
          <w:p w:rsidR="00A6371E" w:rsidRDefault="00A6371E" w:rsidP="00A6371E">
            <w:r>
              <w:t>- Identificar fontes adicionais de financiamento.</w:t>
            </w:r>
          </w:p>
          <w:p w:rsidR="00A6371E" w:rsidRDefault="00A6371E" w:rsidP="00A6371E"/>
          <w:p w:rsidR="00A6371E" w:rsidRDefault="00A6371E" w:rsidP="00A6371E">
            <w:r>
              <w:t>Essa reconciliação ajuda a:</w:t>
            </w:r>
          </w:p>
          <w:p w:rsidR="00A6371E" w:rsidRDefault="00A6371E" w:rsidP="00A6371E"/>
          <w:p w:rsidR="00A6371E" w:rsidRDefault="00A6371E" w:rsidP="00A6371E">
            <w:r>
              <w:t>- Identificar despesas excessivas.</w:t>
            </w:r>
          </w:p>
          <w:p w:rsidR="00A6371E" w:rsidRDefault="00A6371E" w:rsidP="00A6371E">
            <w:r>
              <w:t>- Ajustar orçamento.</w:t>
            </w:r>
          </w:p>
          <w:p w:rsidR="00A1277D" w:rsidRPr="00A1277D" w:rsidRDefault="00A6371E" w:rsidP="00A6371E">
            <w:r>
              <w:t>- Garantir sustentabilidade financeira.</w:t>
            </w:r>
          </w:p>
        </w:tc>
        <w:tc>
          <w:tcPr>
            <w:tcW w:w="1637" w:type="dxa"/>
            <w:shd w:val="clear" w:color="auto" w:fill="auto"/>
          </w:tcPr>
          <w:p w:rsidR="00A1277D" w:rsidRPr="00A1277D" w:rsidRDefault="00A1277D" w:rsidP="00A1277D">
            <w:r w:rsidRPr="00A1277D">
              <w:lastRenderedPageBreak/>
              <w:t>No monitoramento</w:t>
            </w:r>
          </w:p>
        </w:tc>
        <w:tc>
          <w:tcPr>
            <w:tcW w:w="1922" w:type="dxa"/>
            <w:shd w:val="clear" w:color="auto" w:fill="auto"/>
          </w:tcPr>
          <w:p w:rsidR="00A1277D" w:rsidRPr="00A1277D" w:rsidRDefault="00A1277D" w:rsidP="00A1277D">
            <w:r w:rsidRPr="00A1277D">
              <w:t>Controladoria</w:t>
            </w:r>
          </w:p>
        </w:tc>
      </w:tr>
    </w:tbl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Ttulo2"/>
      </w:pPr>
      <w:bookmarkStart w:id="9" w:name="_Toc319340146"/>
      <w:bookmarkStart w:id="10" w:name="_Toc323118143"/>
      <w:bookmarkStart w:id="11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9"/>
      <w:bookmarkEnd w:id="10"/>
      <w:bookmarkEnd w:id="11"/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3075"/>
        <w:gridCol w:w="2216"/>
        <w:gridCol w:w="2208"/>
      </w:tblGrid>
      <w:tr w:rsidR="003D383E" w:rsidRPr="0000794C" w:rsidTr="00F43318">
        <w:trPr>
          <w:trHeight w:val="432"/>
        </w:trPr>
        <w:tc>
          <w:tcPr>
            <w:tcW w:w="154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166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264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F43318">
        <w:tc>
          <w:tcPr>
            <w:tcW w:w="1544" w:type="dxa"/>
          </w:tcPr>
          <w:p w:rsidR="00D4032D" w:rsidRDefault="00D4032D" w:rsidP="00D4032D">
            <w:pPr>
              <w:rPr>
                <w:rFonts w:cs="Arial"/>
              </w:rPr>
            </w:pPr>
            <w:r>
              <w:rPr>
                <w:rFonts w:cs="Arial"/>
              </w:rPr>
              <w:t xml:space="preserve">Sr. Lauriane Fernandes </w:t>
            </w:r>
          </w:p>
        </w:tc>
        <w:tc>
          <w:tcPr>
            <w:tcW w:w="3166" w:type="dxa"/>
          </w:tcPr>
          <w:p w:rsidR="003D383E" w:rsidRDefault="00D4032D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Executar tarefas e atividades  do projeto .</w:t>
            </w:r>
          </w:p>
          <w:p w:rsidR="00D4032D" w:rsidRDefault="00D4032D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Cumprir prazos e metas estabelecidos.</w:t>
            </w:r>
          </w:p>
          <w:p w:rsidR="00D4032D" w:rsidRDefault="00D4032D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Gerenciamento recursos e custos relacionados às atividades.</w:t>
            </w:r>
          </w:p>
          <w:p w:rsidR="00D4032D" w:rsidRDefault="00D4032D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Relatar progresso e problemas ao gerente do projeto .</w:t>
            </w:r>
          </w:p>
          <w:p w:rsidR="00D4032D" w:rsidRDefault="00D4032D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Colaborar com outros membros da equipe .</w:t>
            </w:r>
          </w:p>
        </w:tc>
        <w:tc>
          <w:tcPr>
            <w:tcW w:w="2268" w:type="dxa"/>
          </w:tcPr>
          <w:p w:rsidR="00C95352" w:rsidRDefault="00051166" w:rsidP="000511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Habilidades de comunicação e trabalho em equipe .</w:t>
            </w:r>
          </w:p>
          <w:p w:rsidR="00051166" w:rsidRDefault="00051166" w:rsidP="000511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Habilidade em resolver problemas e tomar  decisões.</w:t>
            </w:r>
          </w:p>
          <w:p w:rsidR="00051166" w:rsidRDefault="00051166" w:rsidP="0005116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Habilidade de comunicação</w:t>
            </w:r>
          </w:p>
          <w:p w:rsidR="00051166" w:rsidRDefault="00051166" w:rsidP="0023455C">
            <w:pPr>
              <w:rPr>
                <w:rFonts w:cs="Arial"/>
              </w:rPr>
            </w:pPr>
          </w:p>
        </w:tc>
        <w:tc>
          <w:tcPr>
            <w:tcW w:w="2264" w:type="dxa"/>
          </w:tcPr>
          <w:p w:rsidR="003D383E" w:rsidRDefault="00051166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 técnicos dentro do escopo do projeto.</w:t>
            </w:r>
          </w:p>
          <w:p w:rsidR="00051166" w:rsidRDefault="00051166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Alocar  recursos  e custos para atividades.</w:t>
            </w:r>
          </w:p>
          <w:p w:rsidR="00051166" w:rsidRDefault="00051166" w:rsidP="0005116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Solicitar apoio e recursos  adicionais  ao gerente do projeto.</w:t>
            </w:r>
          </w:p>
        </w:tc>
      </w:tr>
      <w:tr w:rsidR="003D383E" w:rsidTr="00F43318">
        <w:tc>
          <w:tcPr>
            <w:tcW w:w="1544" w:type="dxa"/>
          </w:tcPr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D858D1" w:rsidRDefault="00D858D1" w:rsidP="0023455C">
            <w:pPr>
              <w:rPr>
                <w:rFonts w:cs="Arial"/>
              </w:rPr>
            </w:pPr>
          </w:p>
          <w:p w:rsidR="00F43318" w:rsidRDefault="00F43318" w:rsidP="0023455C">
            <w:pPr>
              <w:rPr>
                <w:rFonts w:cs="Arial"/>
              </w:rPr>
            </w:pPr>
            <w:r>
              <w:rPr>
                <w:rFonts w:cs="Arial"/>
              </w:rPr>
              <w:t>Sr.</w:t>
            </w:r>
            <w:r w:rsidR="00D4032D">
              <w:rPr>
                <w:rFonts w:cs="Arial"/>
              </w:rPr>
              <w:t xml:space="preserve"> Wander Luiz</w:t>
            </w:r>
          </w:p>
        </w:tc>
        <w:tc>
          <w:tcPr>
            <w:tcW w:w="3166" w:type="dxa"/>
          </w:tcPr>
          <w:p w:rsidR="00804D61" w:rsidRDefault="00804D61" w:rsidP="0023455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Negociar preços e condições de pagamento com fornecedores</w:t>
            </w:r>
          </w:p>
          <w:p w:rsidR="00804D61" w:rsidRDefault="00804D61" w:rsidP="0023455C">
            <w:pPr>
              <w:rPr>
                <w:rFonts w:cs="Arial"/>
              </w:rPr>
            </w:pPr>
            <w:r>
              <w:rPr>
                <w:rFonts w:cs="Arial"/>
              </w:rPr>
              <w:t xml:space="preserve"> Monitorar entrega e qualidades  dos produtos e serviços .</w:t>
            </w:r>
          </w:p>
          <w:p w:rsidR="00804D61" w:rsidRDefault="00804D61" w:rsidP="0023455C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2268" w:type="dxa"/>
          </w:tcPr>
          <w:p w:rsidR="00F43318" w:rsidRDefault="00804D61" w:rsidP="004701FD">
            <w:pPr>
              <w:rPr>
                <w:rFonts w:cs="Arial"/>
              </w:rPr>
            </w:pPr>
            <w:r>
              <w:rPr>
                <w:rFonts w:cs="Arial"/>
              </w:rPr>
              <w:t>Conhecimento de mercado e fornecedores.</w:t>
            </w:r>
          </w:p>
          <w:p w:rsidR="00804D61" w:rsidRDefault="00804D61" w:rsidP="004701FD">
            <w:pPr>
              <w:rPr>
                <w:rFonts w:cs="Arial"/>
              </w:rPr>
            </w:pPr>
          </w:p>
        </w:tc>
        <w:tc>
          <w:tcPr>
            <w:tcW w:w="2264" w:type="dxa"/>
          </w:tcPr>
          <w:p w:rsidR="003D383E" w:rsidRDefault="00804D61" w:rsidP="00804D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 de comprar dentro do orçamento .</w:t>
            </w:r>
          </w:p>
          <w:p w:rsidR="00804D61" w:rsidRDefault="00804D61" w:rsidP="00804D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Aprovar pagamento e fornecedores.</w:t>
            </w:r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6204BC" w:rsidRDefault="00293323" w:rsidP="00E30209">
      <w:pPr>
        <w:pStyle w:val="Ttulo1"/>
      </w:pPr>
      <w:bookmarkStart w:id="12" w:name="_Toc353750964"/>
      <w:r>
        <w:t>Estim</w:t>
      </w:r>
      <w:r w:rsidR="00FF4B08">
        <w:t xml:space="preserve">ar </w:t>
      </w:r>
      <w:r w:rsidR="002E084D">
        <w:t>os custos</w:t>
      </w:r>
      <w:bookmarkEnd w:id="12"/>
    </w:p>
    <w:p w:rsidR="00D858D1" w:rsidRDefault="00D858D1" w:rsidP="00D858D1">
      <w:r>
        <w:t xml:space="preserve">A estimativa de custo é  uma das etapas  mais importantes no gerenciamento  do custo de qualquer  projeto, e no  caso do projeto Pantanal Corporation </w:t>
      </w:r>
      <w:r w:rsidR="00BE0CC8">
        <w:t xml:space="preserve">, ela crucial para  garantir que orçamento  esteja </w:t>
      </w:r>
    </w:p>
    <w:p w:rsidR="00BE0CC8" w:rsidRDefault="00BE0CC8" w:rsidP="00D858D1">
      <w:r>
        <w:t>Alinhado  com as necessidades do projeto , A estimativas de custos  envolve  a previsão dos recursos  financeiros  necessários para concluir  cada parte cada parte  cada parte do projeto .</w:t>
      </w:r>
    </w:p>
    <w:p w:rsidR="00BE0CC8" w:rsidRDefault="00BE0CC8" w:rsidP="00D858D1"/>
    <w:p w:rsidR="00BE0CC8" w:rsidRDefault="00BE0CC8" w:rsidP="00D858D1">
      <w:r>
        <w:t xml:space="preserve"> Planilhas de cálculo ; Excel</w:t>
      </w:r>
      <w:r w:rsidR="00AC00CB">
        <w:t xml:space="preserve">, </w:t>
      </w:r>
      <w:r>
        <w:t xml:space="preserve"> </w:t>
      </w:r>
      <w:r w:rsidR="00AC00CB">
        <w:t>Google  para ajudar a comparar os preços.</w:t>
      </w:r>
    </w:p>
    <w:p w:rsidR="00AC00CB" w:rsidRDefault="00AC00CB" w:rsidP="00D858D1"/>
    <w:p w:rsidR="00AC00CB" w:rsidRDefault="00AC00CB" w:rsidP="00D858D1">
      <w:r>
        <w:t>Usamos IA, nossa melhor opção .</w:t>
      </w:r>
    </w:p>
    <w:p w:rsidR="006204BC" w:rsidRPr="00C945A9" w:rsidRDefault="006204BC" w:rsidP="00D77511">
      <w:pPr>
        <w:pStyle w:val="Comments"/>
      </w:pPr>
    </w:p>
    <w:p w:rsidR="00293323" w:rsidRDefault="00293323" w:rsidP="00E30209">
      <w:pPr>
        <w:pStyle w:val="Ttulo1"/>
      </w:pPr>
      <w:bookmarkStart w:id="13" w:name="_Toc353750965"/>
      <w:r>
        <w:t>Determinar o orçamento</w:t>
      </w:r>
      <w:bookmarkEnd w:id="13"/>
    </w:p>
    <w:p w:rsidR="00AC00CB" w:rsidRDefault="00AC00CB" w:rsidP="00AC00CB">
      <w:pPr>
        <w:jc w:val="both"/>
      </w:pPr>
      <w:r>
        <w:t xml:space="preserve">No projeto </w:t>
      </w:r>
      <w:r>
        <w:t xml:space="preserve"> Pantanal Corporation ,</w:t>
      </w:r>
      <w:r>
        <w:t>o orçamento será desenvolvido com base nas estimativas de custo feitas</w:t>
      </w:r>
      <w:r>
        <w:t>.</w:t>
      </w:r>
    </w:p>
    <w:p w:rsidR="00AC00CB" w:rsidRDefault="00AC00CB" w:rsidP="00AC00CB">
      <w:pPr>
        <w:jc w:val="both"/>
      </w:pPr>
      <w:r>
        <w:t>A</w:t>
      </w:r>
      <w:r>
        <w:t>nteriormente e em um processo de alocação de recursos para garantir a execução das atividades</w:t>
      </w:r>
    </w:p>
    <w:p w:rsidR="00AC00CB" w:rsidRPr="00AC00CB" w:rsidRDefault="00AC00CB" w:rsidP="00AC00CB">
      <w:pPr>
        <w:jc w:val="both"/>
      </w:pPr>
      <w:r>
        <w:t>do projeto de forma eficiente, respeitando os limites financeiros estabelecidos.</w:t>
      </w:r>
    </w:p>
    <w:p w:rsidR="00FF4B08" w:rsidRDefault="00FF4B08" w:rsidP="00E30209">
      <w:pPr>
        <w:pStyle w:val="Ttulo1"/>
      </w:pPr>
      <w:bookmarkStart w:id="14" w:name="_Toc353750966"/>
      <w:r>
        <w:t xml:space="preserve">Controlar </w:t>
      </w:r>
      <w:r w:rsidR="002E084D">
        <w:t>os custos</w:t>
      </w:r>
      <w:bookmarkEnd w:id="14"/>
    </w:p>
    <w:p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20" w:tooltip="Controlar os custos" w:history="1">
        <w:r w:rsidR="00015FCC" w:rsidRPr="00407D62">
          <w:rPr>
            <w:rStyle w:val="Hyperlink"/>
          </w:rPr>
          <w:t>Controlar os custos</w:t>
        </w:r>
      </w:hyperlink>
      <w:r w:rsidR="00D77511" w:rsidRPr="00C945A9">
        <w:rPr>
          <w:szCs w:val="16"/>
        </w:rPr>
        <w:t>]</w:t>
      </w:r>
    </w:p>
    <w:p w:rsidR="00A1277D" w:rsidRPr="00A1277D" w:rsidRDefault="00A1277D" w:rsidP="00A1277D">
      <w:r w:rsidRPr="00A1277D">
        <w:t xml:space="preserve">Os custos e o prazo serão monitorados através do </w:t>
      </w:r>
      <w:hyperlink r:id="rId21" w:tooltip="Gerenciamento do valor agregado" w:history="1">
        <w:r w:rsidRPr="00A1277D">
          <w:rPr>
            <w:rStyle w:val="Hyperlink"/>
          </w:rPr>
          <w:t>Gerenciamento do valor agregado</w:t>
        </w:r>
      </w:hyperlink>
      <w:r w:rsidRPr="00A1277D">
        <w:t xml:space="preserve"> e de seus indicadores de prazo (SPI) e custo (CPI) e semáforos para indicar o progresso do projeto. </w:t>
      </w:r>
    </w:p>
    <w:p w:rsidR="00A1277D" w:rsidRPr="00A1277D" w:rsidRDefault="00A1277D" w:rsidP="00A1277D">
      <w:r w:rsidRPr="00A1277D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A1277D" w:rsidRPr="00A1277D" w:rsidTr="005D001F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r w:rsidRPr="00A1277D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r w:rsidRPr="00A1277D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r w:rsidRPr="00A1277D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t>Vermelho</w:t>
            </w:r>
          </w:p>
        </w:tc>
      </w:tr>
      <w:tr w:rsidR="00A1277D" w:rsidRPr="00A1277D" w:rsidTr="005D001F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&lt; 0.9</w:t>
            </w:r>
          </w:p>
        </w:tc>
      </w:tr>
      <w:tr w:rsidR="00A1277D" w:rsidRPr="00A1277D" w:rsidTr="005D001F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&lt; 0.9</w:t>
            </w:r>
          </w:p>
        </w:tc>
      </w:tr>
    </w:tbl>
    <w:p w:rsidR="00A1277D" w:rsidRPr="00A1277D" w:rsidRDefault="00A1277D" w:rsidP="00A1277D">
      <w:pPr>
        <w:rPr>
          <w:lang w:val="en-US"/>
        </w:rPr>
      </w:pPr>
      <w:r w:rsidRPr="00A1277D">
        <w:rPr>
          <w:lang w:val="en-US"/>
        </w:rPr>
        <w:t> </w:t>
      </w:r>
    </w:p>
    <w:p w:rsidR="00A1277D" w:rsidRPr="00A1277D" w:rsidRDefault="00A1277D" w:rsidP="00A1277D">
      <w:r w:rsidRPr="00A1277D">
        <w:t xml:space="preserve">Para isso, a linha base de tempo e custos é salva após a conclusão do planejamento. </w:t>
      </w:r>
    </w:p>
    <w:p w:rsidR="00A1277D" w:rsidRPr="00A1277D" w:rsidRDefault="00A1277D" w:rsidP="00A1277D">
      <w:r w:rsidRPr="00A1277D">
        <w:t>Após isso, será feito o acompanhamento semanal entre o planejado (linha de base salva) com o realizado.</w:t>
      </w:r>
    </w:p>
    <w:p w:rsidR="00A1277D" w:rsidRPr="00A1277D" w:rsidRDefault="00A1277D" w:rsidP="00A1277D">
      <w:r w:rsidRPr="00A1277D">
        <w:t xml:space="preserve">A comunicação dos indicadores será feita através do Status </w:t>
      </w:r>
      <w:proofErr w:type="spellStart"/>
      <w:r w:rsidRPr="00A1277D">
        <w:t>Report</w:t>
      </w:r>
      <w:proofErr w:type="spellEnd"/>
      <w:r w:rsidRPr="00A1277D">
        <w:t xml:space="preserve"> Semanal no tópico Sumário Executivo.</w:t>
      </w:r>
      <w:bookmarkStart w:id="15" w:name="_GoBack"/>
      <w:bookmarkEnd w:id="15"/>
    </w:p>
    <w:p w:rsidR="00FF4B08" w:rsidRDefault="00FF4B08" w:rsidP="00FF4B08"/>
    <w:p w:rsidR="00FF4B08" w:rsidRDefault="00FF4B08" w:rsidP="00FF4B08"/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DC4B0E" w:rsidP="002D679E">
            <w:r>
              <w:t xml:space="preserve">Brenda Santos </w:t>
            </w:r>
            <w:proofErr w:type="spellStart"/>
            <w:r>
              <w:t>Picolomini</w:t>
            </w:r>
            <w:proofErr w:type="spellEnd"/>
          </w:p>
        </w:tc>
        <w:tc>
          <w:tcPr>
            <w:tcW w:w="1559" w:type="dxa"/>
            <w:vAlign w:val="center"/>
          </w:tcPr>
          <w:p w:rsidR="008843C9" w:rsidRPr="00C52528" w:rsidRDefault="00DC4B0E" w:rsidP="002D679E">
            <w:r>
              <w:t>12/11/2024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DC4B0E" w:rsidP="002D679E">
            <w:r>
              <w:t xml:space="preserve">Lauriane Fernandes  Costa </w:t>
            </w:r>
          </w:p>
        </w:tc>
        <w:tc>
          <w:tcPr>
            <w:tcW w:w="1559" w:type="dxa"/>
            <w:vAlign w:val="center"/>
          </w:tcPr>
          <w:p w:rsidR="008843C9" w:rsidRPr="00C52528" w:rsidRDefault="00DC4B0E" w:rsidP="002D679E">
            <w:r>
              <w:t>31/11/2024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DEF" w:rsidRDefault="00A47DEF" w:rsidP="005E1593">
      <w:r>
        <w:separator/>
      </w:r>
    </w:p>
  </w:endnote>
  <w:endnote w:type="continuationSeparator" w:id="0">
    <w:p w:rsidR="00A47DEF" w:rsidRDefault="00A47DE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331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3318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CC0C59" w:rsidRPr="006419CA" w:rsidRDefault="00CC0C59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C0C59" w:rsidRPr="006419CA" w:rsidRDefault="00EA03E6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Pr="00C967B8">
              <w:rPr>
                <w:rStyle w:val="Hyperlink"/>
              </w:rPr>
              <w:t>http://pantanalcorporation.com.br</w:t>
            </w:r>
          </w:hyperlink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DEF" w:rsidRDefault="00A47DEF" w:rsidP="005E1593">
      <w:r>
        <w:separator/>
      </w:r>
    </w:p>
  </w:footnote>
  <w:footnote w:type="continuationSeparator" w:id="0">
    <w:p w:rsidR="00A47DEF" w:rsidRDefault="00A47DE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7684" w:type="dxa"/>
      <w:jc w:val="center"/>
      <w:tblLayout w:type="fixed"/>
      <w:tblLook w:val="01E0" w:firstRow="1" w:lastRow="1" w:firstColumn="1" w:lastColumn="1" w:noHBand="0" w:noVBand="0"/>
    </w:tblPr>
    <w:tblGrid>
      <w:gridCol w:w="6568"/>
      <w:gridCol w:w="1116"/>
    </w:tblGrid>
    <w:tr w:rsidR="00CC0C59" w:rsidRPr="00AD691F" w:rsidTr="00EA03E6">
      <w:trPr>
        <w:trHeight w:val="526"/>
        <w:jc w:val="center"/>
      </w:trPr>
      <w:tc>
        <w:tcPr>
          <w:tcW w:w="6568" w:type="dxa"/>
          <w:vAlign w:val="center"/>
        </w:tcPr>
        <w:p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="00A1277D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116" w:type="dxa"/>
          <w:vMerge w:val="restart"/>
          <w:vAlign w:val="center"/>
        </w:tcPr>
        <w:p w:rsidR="00CC0C59" w:rsidRPr="00AD691F" w:rsidRDefault="00EA03E6" w:rsidP="00D77511">
          <w:pPr>
            <w:pStyle w:val="Comments"/>
          </w:pPr>
          <w:r>
            <w:rPr>
              <w:noProof/>
            </w:rPr>
            <w:drawing>
              <wp:inline distT="0" distB="0" distL="0" distR="0">
                <wp:extent cx="577850" cy="57785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4-11-12 at 13.23.47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0" cy="57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EA03E6" w:rsidTr="00EA03E6">
      <w:trPr>
        <w:trHeight w:val="526"/>
        <w:jc w:val="center"/>
      </w:trPr>
      <w:tc>
        <w:tcPr>
          <w:tcW w:w="6568" w:type="dxa"/>
          <w:vAlign w:val="center"/>
        </w:tcPr>
        <w:p w:rsidR="00CC0C59" w:rsidRPr="00EA03E6" w:rsidRDefault="00026A70" w:rsidP="004E1C7A">
          <w:pPr>
            <w:pStyle w:val="Cabealho"/>
          </w:pPr>
          <w:r w:rsidRPr="00EA03E6">
            <w:t>PANTANAL  CORPORATION -GUIA TURISCO</w:t>
          </w:r>
        </w:p>
      </w:tc>
      <w:tc>
        <w:tcPr>
          <w:tcW w:w="1116" w:type="dxa"/>
          <w:vMerge/>
          <w:vAlign w:val="center"/>
        </w:tcPr>
        <w:p w:rsidR="00CC0C59" w:rsidRPr="00EA03E6" w:rsidRDefault="00CC0C59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36BF8"/>
    <w:multiLevelType w:val="hybridMultilevel"/>
    <w:tmpl w:val="8BB62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C1DAA"/>
    <w:multiLevelType w:val="hybridMultilevel"/>
    <w:tmpl w:val="BA783294"/>
    <w:lvl w:ilvl="0" w:tplc="60808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7035F"/>
    <w:multiLevelType w:val="hybridMultilevel"/>
    <w:tmpl w:val="F7089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1"/>
  </w:num>
  <w:num w:numId="9">
    <w:abstractNumId w:val="7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EC"/>
    <w:rsid w:val="000002E6"/>
    <w:rsid w:val="00015FCC"/>
    <w:rsid w:val="00023D8B"/>
    <w:rsid w:val="00026A70"/>
    <w:rsid w:val="00044CDB"/>
    <w:rsid w:val="00051166"/>
    <w:rsid w:val="00087A16"/>
    <w:rsid w:val="000A3438"/>
    <w:rsid w:val="000B3E4E"/>
    <w:rsid w:val="000E2853"/>
    <w:rsid w:val="00117475"/>
    <w:rsid w:val="00150703"/>
    <w:rsid w:val="00150CC6"/>
    <w:rsid w:val="00154400"/>
    <w:rsid w:val="00180F34"/>
    <w:rsid w:val="001D497F"/>
    <w:rsid w:val="001E175E"/>
    <w:rsid w:val="001E2252"/>
    <w:rsid w:val="001F342A"/>
    <w:rsid w:val="001F3D30"/>
    <w:rsid w:val="00207F25"/>
    <w:rsid w:val="00210174"/>
    <w:rsid w:val="00210800"/>
    <w:rsid w:val="002454E7"/>
    <w:rsid w:val="00274187"/>
    <w:rsid w:val="00293323"/>
    <w:rsid w:val="00296DCC"/>
    <w:rsid w:val="002B0740"/>
    <w:rsid w:val="002C3A14"/>
    <w:rsid w:val="002D3416"/>
    <w:rsid w:val="002D600C"/>
    <w:rsid w:val="002E084D"/>
    <w:rsid w:val="00331443"/>
    <w:rsid w:val="00331789"/>
    <w:rsid w:val="00341B09"/>
    <w:rsid w:val="0034544C"/>
    <w:rsid w:val="003466B1"/>
    <w:rsid w:val="003626D4"/>
    <w:rsid w:val="00373E54"/>
    <w:rsid w:val="003B038F"/>
    <w:rsid w:val="003D377B"/>
    <w:rsid w:val="003D383E"/>
    <w:rsid w:val="00407D62"/>
    <w:rsid w:val="0042609D"/>
    <w:rsid w:val="00434AC9"/>
    <w:rsid w:val="004440B3"/>
    <w:rsid w:val="00461B02"/>
    <w:rsid w:val="004701FD"/>
    <w:rsid w:val="004B2855"/>
    <w:rsid w:val="004B60F1"/>
    <w:rsid w:val="004D0E4D"/>
    <w:rsid w:val="0050103A"/>
    <w:rsid w:val="005165BF"/>
    <w:rsid w:val="0054317B"/>
    <w:rsid w:val="00546A3D"/>
    <w:rsid w:val="005546E1"/>
    <w:rsid w:val="0055540E"/>
    <w:rsid w:val="00583F46"/>
    <w:rsid w:val="0058449E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01492"/>
    <w:rsid w:val="007172DE"/>
    <w:rsid w:val="0073395C"/>
    <w:rsid w:val="00743E89"/>
    <w:rsid w:val="00780F61"/>
    <w:rsid w:val="00785CF2"/>
    <w:rsid w:val="00790628"/>
    <w:rsid w:val="00794AEC"/>
    <w:rsid w:val="007A054B"/>
    <w:rsid w:val="007A0965"/>
    <w:rsid w:val="007A7F2C"/>
    <w:rsid w:val="007B3E73"/>
    <w:rsid w:val="007E21F2"/>
    <w:rsid w:val="007E4C77"/>
    <w:rsid w:val="00804D61"/>
    <w:rsid w:val="0080697D"/>
    <w:rsid w:val="00820BE8"/>
    <w:rsid w:val="0082390E"/>
    <w:rsid w:val="0082718F"/>
    <w:rsid w:val="0082721B"/>
    <w:rsid w:val="00842903"/>
    <w:rsid w:val="00844A31"/>
    <w:rsid w:val="00854C88"/>
    <w:rsid w:val="00871E89"/>
    <w:rsid w:val="0088386D"/>
    <w:rsid w:val="008843C9"/>
    <w:rsid w:val="008C2C80"/>
    <w:rsid w:val="008D51F9"/>
    <w:rsid w:val="008E188D"/>
    <w:rsid w:val="0090448E"/>
    <w:rsid w:val="00910871"/>
    <w:rsid w:val="009162ED"/>
    <w:rsid w:val="00927748"/>
    <w:rsid w:val="00945C2D"/>
    <w:rsid w:val="00980543"/>
    <w:rsid w:val="009A78FB"/>
    <w:rsid w:val="009C53A2"/>
    <w:rsid w:val="009E7715"/>
    <w:rsid w:val="009F687F"/>
    <w:rsid w:val="00A10664"/>
    <w:rsid w:val="00A1277D"/>
    <w:rsid w:val="00A23556"/>
    <w:rsid w:val="00A47DEF"/>
    <w:rsid w:val="00A6371E"/>
    <w:rsid w:val="00AC00CB"/>
    <w:rsid w:val="00AE1992"/>
    <w:rsid w:val="00AF15FC"/>
    <w:rsid w:val="00AF42EA"/>
    <w:rsid w:val="00B32719"/>
    <w:rsid w:val="00B37F64"/>
    <w:rsid w:val="00BD146B"/>
    <w:rsid w:val="00BE0CC8"/>
    <w:rsid w:val="00BE7035"/>
    <w:rsid w:val="00BE72DA"/>
    <w:rsid w:val="00BF2AAC"/>
    <w:rsid w:val="00C02723"/>
    <w:rsid w:val="00C52528"/>
    <w:rsid w:val="00C873B9"/>
    <w:rsid w:val="00C945A9"/>
    <w:rsid w:val="00C95352"/>
    <w:rsid w:val="00CB4754"/>
    <w:rsid w:val="00CB7149"/>
    <w:rsid w:val="00CC0C59"/>
    <w:rsid w:val="00CC44AF"/>
    <w:rsid w:val="00CE2B3B"/>
    <w:rsid w:val="00CF1153"/>
    <w:rsid w:val="00D115A4"/>
    <w:rsid w:val="00D37957"/>
    <w:rsid w:val="00D4032D"/>
    <w:rsid w:val="00D41D6C"/>
    <w:rsid w:val="00D7607D"/>
    <w:rsid w:val="00D77511"/>
    <w:rsid w:val="00D858D1"/>
    <w:rsid w:val="00D9143E"/>
    <w:rsid w:val="00DB6C8F"/>
    <w:rsid w:val="00DC42AB"/>
    <w:rsid w:val="00DC4B0E"/>
    <w:rsid w:val="00DD4CCB"/>
    <w:rsid w:val="00DE44C9"/>
    <w:rsid w:val="00DF7148"/>
    <w:rsid w:val="00E00A9C"/>
    <w:rsid w:val="00E30209"/>
    <w:rsid w:val="00E34C15"/>
    <w:rsid w:val="00E67383"/>
    <w:rsid w:val="00EA03E6"/>
    <w:rsid w:val="00EB6F43"/>
    <w:rsid w:val="00EF1A70"/>
    <w:rsid w:val="00F43318"/>
    <w:rsid w:val="00F73A96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0C25A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E67383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component/jdownloads/send/8-modelos/2608-requisitos-de-recursos-financeiros-do-projeto" TargetMode="External"/><Relationship Id="rId13" Type="http://schemas.openxmlformats.org/officeDocument/2006/relationships/hyperlink" Target="https://escritoriodeprojetos.com.br/previsoes-do-orcamento" TargetMode="External"/><Relationship Id="rId18" Type="http://schemas.openxmlformats.org/officeDocument/2006/relationships/hyperlink" Target="https://escritoriodeprojetos.com.br/relacoes-historica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scritoriodeprojetos.com.br/gerenciamento-do-valor-agregad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component/jdownloads/send/8-modelos/7-status-report" TargetMode="External"/><Relationship Id="rId17" Type="http://schemas.openxmlformats.org/officeDocument/2006/relationships/hyperlink" Target="https://escritoriodeprojetos.com.br/agregacao-de-custos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analise-de-proposta-de-fornecedor" TargetMode="External"/><Relationship Id="rId20" Type="http://schemas.openxmlformats.org/officeDocument/2006/relationships/hyperlink" Target="https://escritoriodeprojetos.com.br/controlar-os-cust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informacoes-sobre-o-desempenho-do-trabalh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component/jdownloads/send/975-planilhas-financeiras/171-sistema-de-custeio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scritoriodeprojetos.com.br/component/jdownloads/send/8-modelos/570-orcamento-do-projeto" TargetMode="External"/><Relationship Id="rId19" Type="http://schemas.openxmlformats.org/officeDocument/2006/relationships/hyperlink" Target="https://escritoriodeprojetos.com.br/reconciliacao-dos-limites-de-recursos-financeir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linha-de-base-dos-custos" TargetMode="External"/><Relationship Id="rId14" Type="http://schemas.openxmlformats.org/officeDocument/2006/relationships/hyperlink" Target="https://escritoriodeprojetos.com.br/component/jdownloads/send/343-ferramentas/131-previsoes-do-orcamento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pantanalcorporation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9C"/>
    <w:rsid w:val="00075B9C"/>
    <w:rsid w:val="001D0FA0"/>
    <w:rsid w:val="00347800"/>
    <w:rsid w:val="003A697A"/>
    <w:rsid w:val="005911F3"/>
    <w:rsid w:val="005A0F9C"/>
    <w:rsid w:val="00606D54"/>
    <w:rsid w:val="006C5649"/>
    <w:rsid w:val="007E48ED"/>
    <w:rsid w:val="008625A8"/>
    <w:rsid w:val="00B74813"/>
    <w:rsid w:val="00BD2207"/>
    <w:rsid w:val="00E63E22"/>
    <w:rsid w:val="00F06FE9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E201-BCD9-47D2-8E53-6BE1A28B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42</TotalTime>
  <Pages>9</Pages>
  <Words>1812</Words>
  <Characters>9785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11574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Reforma da Casa dos Montes de Rocha</dc:subject>
  <dc:creator>Eduardo Montes, PMP</dc:creator>
  <cp:keywords>Template Gerenciamento de Projetos</cp:keywords>
  <dc:description>http://escritoriodeprojetos.com.br</dc:description>
  <cp:lastModifiedBy>Corumbá Laboratório 02</cp:lastModifiedBy>
  <cp:revision>3</cp:revision>
  <dcterms:created xsi:type="dcterms:W3CDTF">2024-11-12T17:47:00Z</dcterms:created>
  <dcterms:modified xsi:type="dcterms:W3CDTF">2024-11-12T18:30:00Z</dcterms:modified>
</cp:coreProperties>
</file>